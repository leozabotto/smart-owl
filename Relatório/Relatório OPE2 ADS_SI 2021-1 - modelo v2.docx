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D67696" w14:textId="11BD3D34" w:rsidR="00A347E9" w:rsidRDefault="00D63431" w:rsidP="005A356A">
      <w:pPr>
        <w:pStyle w:val="Ttulo"/>
      </w:pPr>
      <w:r>
        <w:t xml:space="preserve">Título do </w:t>
      </w:r>
      <w:r w:rsidR="009C5EE8">
        <w:t>t</w:t>
      </w:r>
      <w:r>
        <w:t xml:space="preserve">rabalho de OPE: com </w:t>
      </w:r>
      <w:r w:rsidR="009C5EE8">
        <w:t>s</w:t>
      </w:r>
      <w:r>
        <w:t>ubtítulo</w:t>
      </w:r>
    </w:p>
    <w:p w14:paraId="63903FBE" w14:textId="3A51E710" w:rsidR="00A347E9" w:rsidRDefault="00C47D33" w:rsidP="005C2FF4">
      <w:pPr>
        <w:pStyle w:val="Autores"/>
      </w:pPr>
      <w:r>
        <w:t>Primeiro Autor, Segund</w:t>
      </w:r>
      <w:r w:rsidR="00A321FF">
        <w:t>a</w:t>
      </w:r>
      <w:r>
        <w:t xml:space="preserve"> Autor</w:t>
      </w:r>
      <w:r w:rsidR="00A321FF">
        <w:t>a</w:t>
      </w:r>
      <w:r>
        <w:t>, Terceir</w:t>
      </w:r>
      <w:r w:rsidR="00A321FF">
        <w:t>o</w:t>
      </w:r>
      <w:r>
        <w:t xml:space="preserve"> Autor, Quart</w:t>
      </w:r>
      <w:r w:rsidR="00A321FF">
        <w:t>a</w:t>
      </w:r>
      <w:r>
        <w:t xml:space="preserve"> Autor</w:t>
      </w:r>
      <w:r w:rsidR="00A321FF">
        <w:t>a</w:t>
      </w:r>
      <w:r>
        <w:t>, Quinto Autor</w:t>
      </w:r>
      <w:r w:rsidR="00D63431" w:rsidRPr="00800208">
        <w:rPr>
          <w:rStyle w:val="Refdenotaderodap"/>
        </w:rPr>
        <w:footnoteReference w:id="2"/>
      </w:r>
    </w:p>
    <w:p w14:paraId="672F3BBB" w14:textId="6F5E5703" w:rsidR="00CB5447" w:rsidRDefault="00CB5447" w:rsidP="005C2FF4">
      <w:pPr>
        <w:pStyle w:val="Autores"/>
      </w:pPr>
      <w:r>
        <w:t>Orientador: Professor(a) orientador(a)</w:t>
      </w:r>
    </w:p>
    <w:p w14:paraId="2FEA4167" w14:textId="77777777" w:rsidR="00A347E9" w:rsidRDefault="00D63431" w:rsidP="00AC2D20">
      <w:pPr>
        <w:pStyle w:val="Faculdadeedata"/>
      </w:pPr>
      <w:r>
        <w:t>Faculdade Impacta de Tecnologia</w:t>
      </w:r>
    </w:p>
    <w:p w14:paraId="48DBDD0A" w14:textId="77777777" w:rsidR="00A347E9" w:rsidRDefault="00D63431" w:rsidP="00AC2D20">
      <w:pPr>
        <w:pStyle w:val="Faculdadeedata"/>
      </w:pPr>
      <w:r>
        <w:t>São Paulo, SP, Brasil</w:t>
      </w:r>
    </w:p>
    <w:p w14:paraId="35BBB38E" w14:textId="1FD924C4" w:rsidR="00A347E9" w:rsidRDefault="00CB5447" w:rsidP="00AC2D20">
      <w:pPr>
        <w:pStyle w:val="Faculdadeedata"/>
      </w:pPr>
      <w:r>
        <w:t>10</w:t>
      </w:r>
      <w:r w:rsidR="00D63431" w:rsidRPr="00D12A54">
        <w:t xml:space="preserve"> de </w:t>
      </w:r>
      <w:r>
        <w:t>junho</w:t>
      </w:r>
      <w:r w:rsidR="00D63431" w:rsidRPr="00D12A54">
        <w:t xml:space="preserve"> de</w:t>
      </w:r>
      <w:r w:rsidR="00D63431">
        <w:t xml:space="preserve"> </w:t>
      </w:r>
      <w:r w:rsidR="00D63431" w:rsidRPr="00D12A54">
        <w:t>20</w:t>
      </w:r>
      <w:r w:rsidR="00C47D33">
        <w:t>2</w:t>
      </w:r>
      <w:r>
        <w:t>1</w:t>
      </w:r>
    </w:p>
    <w:p w14:paraId="5917C1F3" w14:textId="00FF2615" w:rsidR="00A347E9" w:rsidRPr="00B3046E" w:rsidRDefault="00D63431" w:rsidP="005C2FF4">
      <w:pPr>
        <w:pStyle w:val="Resumo"/>
      </w:pPr>
      <w:r w:rsidRPr="00C60883">
        <w:rPr>
          <w:rStyle w:val="Destaque"/>
        </w:rPr>
        <w:t>Resumo.</w:t>
      </w:r>
      <w:r w:rsidRPr="00B3046E">
        <w:t xml:space="preserve"> </w:t>
      </w:r>
      <w:r w:rsidR="00C47D33">
        <w:t xml:space="preserve">Descreva brevemente em até 10 linhas </w:t>
      </w:r>
      <w:r w:rsidR="00040070">
        <w:t xml:space="preserve">e até 500 palavras </w:t>
      </w:r>
      <w:r w:rsidR="00C47D33">
        <w:t>o conteúdo do seu trabalho</w:t>
      </w:r>
      <w:r w:rsidR="00B3046E">
        <w:t>.</w:t>
      </w:r>
    </w:p>
    <w:p w14:paraId="77FA3B95" w14:textId="220E93D7" w:rsidR="00A347E9" w:rsidRPr="00F35FDE" w:rsidRDefault="00D63431" w:rsidP="005C2FF4">
      <w:pPr>
        <w:pStyle w:val="Resumo"/>
      </w:pPr>
      <w:r w:rsidRPr="00C60883">
        <w:rPr>
          <w:rStyle w:val="Destaque"/>
        </w:rPr>
        <w:t>Palavras-chaves:</w:t>
      </w:r>
      <w:r w:rsidRPr="00B3046E">
        <w:t xml:space="preserve"> </w:t>
      </w:r>
      <w:r w:rsidR="00414041">
        <w:t>Primeira palavra-chave</w:t>
      </w:r>
      <w:r w:rsidRPr="00B3046E">
        <w:t xml:space="preserve">, </w:t>
      </w:r>
      <w:r w:rsidR="00414041">
        <w:t>Segunda palavra-chave</w:t>
      </w:r>
      <w:r w:rsidRPr="00B3046E">
        <w:t xml:space="preserve">, </w:t>
      </w:r>
      <w:r w:rsidR="00414041">
        <w:t>Terceira palavra-chave</w:t>
      </w:r>
      <w:r w:rsidRPr="00B3046E">
        <w:t>.</w:t>
      </w:r>
    </w:p>
    <w:p w14:paraId="55CCA97B" w14:textId="745AC6C4" w:rsidR="00A347E9" w:rsidRPr="005A356A" w:rsidRDefault="006377F0" w:rsidP="00D339CB">
      <w:pPr>
        <w:pStyle w:val="Ttulo1"/>
        <w:numPr>
          <w:ilvl w:val="0"/>
          <w:numId w:val="14"/>
        </w:numPr>
        <w:rPr>
          <w:rFonts w:eastAsia="Arial"/>
        </w:rPr>
      </w:pPr>
      <w:r>
        <w:t>Introdução</w:t>
      </w:r>
    </w:p>
    <w:p w14:paraId="641B6255" w14:textId="267792BE" w:rsidR="0027140C" w:rsidRDefault="00D63431" w:rsidP="00040070">
      <w:bookmarkStart w:id="0" w:name="_Hlk54973909"/>
      <w:r w:rsidRPr="008F7B9E">
        <w:t>Na seção de introdução espera-se um breve resumo do escopo do trabalho, dizendo do que se trata o produto construído.</w:t>
      </w:r>
      <w:bookmarkEnd w:id="0"/>
      <w:r w:rsidR="00C04AA4">
        <w:t xml:space="preserve"> </w:t>
      </w:r>
      <w:r w:rsidR="0027140C">
        <w:t xml:space="preserve">Recomenda-se </w:t>
      </w:r>
      <w:r w:rsidR="00D849AC">
        <w:t xml:space="preserve">fortemente </w:t>
      </w:r>
      <w:r w:rsidR="0027140C">
        <w:t xml:space="preserve">que </w:t>
      </w:r>
      <w:r w:rsidR="00D849AC">
        <w:t>você subdivida esta seção em subseções. Você é livre para escolher quais são as subseções que são pertinentes ao seu caso.</w:t>
      </w:r>
      <w:bookmarkStart w:id="1" w:name="_Hlk54974883"/>
      <w:r w:rsidR="00C04AA4">
        <w:t xml:space="preserve"> </w:t>
      </w:r>
      <w:r w:rsidR="00D849AC">
        <w:t xml:space="preserve">As </w:t>
      </w:r>
      <w:r w:rsidR="00954CF7">
        <w:t xml:space="preserve">seções e </w:t>
      </w:r>
      <w:r w:rsidR="00D849AC">
        <w:t xml:space="preserve">subseções mostradas </w:t>
      </w:r>
      <w:r w:rsidR="00954CF7">
        <w:t xml:space="preserve">neste documento são </w:t>
      </w:r>
      <w:r w:rsidR="00D849AC">
        <w:t>apenas um exemplo de como você pode fazer</w:t>
      </w:r>
      <w:r w:rsidR="00954CF7">
        <w:t>, mas você é livre para fazer diferente se achar que assim será melhor</w:t>
      </w:r>
      <w:r w:rsidR="00D849AC">
        <w:t>.</w:t>
      </w:r>
      <w:bookmarkEnd w:id="1"/>
    </w:p>
    <w:p w14:paraId="328B3C8B" w14:textId="4C01BB2F" w:rsidR="00A347E9" w:rsidRPr="005A356A" w:rsidRDefault="0027140C" w:rsidP="00445710">
      <w:pPr>
        <w:pStyle w:val="Ttulo2"/>
        <w:rPr>
          <w:rFonts w:eastAsia="Arial"/>
        </w:rPr>
      </w:pPr>
      <w:r>
        <w:t>Apresentação da empresa XPTO</w:t>
      </w:r>
    </w:p>
    <w:p w14:paraId="0BD77072" w14:textId="77777777" w:rsidR="006653D6" w:rsidRDefault="0027140C" w:rsidP="00D849AC">
      <w:r>
        <w:t>Este é um exemplo de subseção que o seu relatório técnico pode ter para apresentar o cliente.</w:t>
      </w:r>
      <w:r w:rsidR="005D352E">
        <w:t xml:space="preserve"> </w:t>
      </w:r>
      <w:r w:rsidR="00D849AC">
        <w:t xml:space="preserve">Nesta seção, deve-se </w:t>
      </w:r>
      <w:bookmarkStart w:id="2" w:name="_Hlk54973705"/>
      <w:r w:rsidR="00D849AC">
        <w:t>apresentar o cliente e o seu tipo de negócio, como ele atua no presente e quais os problemas relatados pelo cliente e/ou percebidos pelos analistas. Explique aqui também qual é problema que o cliente tem que o projeto irá resolver. É interessante mostrar como é atualmente a gestão atual da empresa e um pouco da sua história.</w:t>
      </w:r>
    </w:p>
    <w:p w14:paraId="341A1AB7" w14:textId="3A8E9ADA" w:rsidR="00D849AC" w:rsidRDefault="00D849AC" w:rsidP="00D849AC">
      <w:r>
        <w:t>Caso o seu cliente seja fictício, explique quais são os seus potenciais clientes reais ou qua</w:t>
      </w:r>
      <w:r w:rsidR="006C4194">
        <w:t>l</w:t>
      </w:r>
      <w:r>
        <w:t xml:space="preserve"> nicho de mercado é o seu alvo.</w:t>
      </w:r>
      <w:r w:rsidR="005D352E">
        <w:t xml:space="preserve"> </w:t>
      </w:r>
      <w:r>
        <w:t xml:space="preserve">Se você é o seu próprio cliente, descreva qual é o seu negócio, sua proposta de </w:t>
      </w:r>
      <w:r w:rsidRPr="005D352E">
        <w:rPr>
          <w:rStyle w:val="Estrangeiro"/>
        </w:rPr>
        <w:t>startup</w:t>
      </w:r>
      <w:r>
        <w:t xml:space="preserve"> ou como você pretende atuar em algum nicho de mercado.</w:t>
      </w:r>
      <w:bookmarkEnd w:id="2"/>
    </w:p>
    <w:p w14:paraId="5C8BE34D" w14:textId="54C10487" w:rsidR="0027140C" w:rsidRDefault="00D849AC" w:rsidP="00445710">
      <w:pPr>
        <w:pStyle w:val="Ttulo2"/>
      </w:pPr>
      <w:r>
        <w:t>O</w:t>
      </w:r>
      <w:r w:rsidR="0027140C">
        <w:t xml:space="preserve"> problema</w:t>
      </w:r>
      <w:r>
        <w:t xml:space="preserve"> da gestão do fluxo de caixa na empresa XPTO</w:t>
      </w:r>
    </w:p>
    <w:p w14:paraId="07C49C11" w14:textId="104DFB4B" w:rsidR="00D849AC" w:rsidRDefault="0027140C" w:rsidP="0027140C">
      <w:r>
        <w:t xml:space="preserve">Este é um exemplo de subseção que o seu relatório técnico pode ter para </w:t>
      </w:r>
      <w:bookmarkStart w:id="3" w:name="_Hlk54973928"/>
      <w:r>
        <w:t>apresentar o problema que o cliente tem</w:t>
      </w:r>
      <w:r w:rsidR="00D25B19">
        <w:t xml:space="preserve"> e que o projeto irá resolver</w:t>
      </w:r>
      <w:r>
        <w:t>. Não deixe de delimitar bem o escopo do domínio do problema (ou seja, o que faz parte e o que não faz parte do problema).</w:t>
      </w:r>
      <w:r w:rsidR="00246105">
        <w:t xml:space="preserve"> </w:t>
      </w:r>
      <w:r w:rsidR="00D849AC">
        <w:t>Descreva também qual tipo de problema o seu cliente, você ou seu público-alvo enfrenta e porque um determinado sistema poderia resolver isso.</w:t>
      </w:r>
      <w:bookmarkEnd w:id="3"/>
      <w:r w:rsidR="00D25B19">
        <w:t xml:space="preserve"> Diga o que é que o cliente pediu e o que é que lhe será entregue.</w:t>
      </w:r>
    </w:p>
    <w:p w14:paraId="308697EE" w14:textId="37AE972B" w:rsidR="00A347E9" w:rsidRDefault="00D25B19" w:rsidP="00C57EDD">
      <w:r>
        <w:t xml:space="preserve">É interessante mostrar como é atualmente a gestão atual da empresa. Podem aparecer imagens que ilustrem a situação. É sugerido que seja colocado </w:t>
      </w:r>
      <w:r w:rsidR="006653D6">
        <w:t>um</w:t>
      </w:r>
      <w:r>
        <w:t xml:space="preserve"> diagrama de Ishikawa. </w:t>
      </w:r>
      <w:r w:rsidR="00D63431">
        <w:t xml:space="preserve">Podem aparecer imagens que ilustrem a situação. Para imagens ou figuras, use o exemplo da </w:t>
      </w:r>
      <w:r w:rsidR="004B4877">
        <w:fldChar w:fldCharType="begin"/>
      </w:r>
      <w:r w:rsidR="004B4877">
        <w:instrText xml:space="preserve"> REF _Ref69603730 \h </w:instrText>
      </w:r>
      <w:r w:rsidR="004B4877">
        <w:fldChar w:fldCharType="separate"/>
      </w:r>
      <w:r w:rsidR="004B4877">
        <w:t xml:space="preserve">Figura </w:t>
      </w:r>
      <w:r w:rsidR="004B4877">
        <w:rPr>
          <w:noProof/>
        </w:rPr>
        <w:t>1</w:t>
      </w:r>
      <w:r w:rsidR="004B4877">
        <w:fldChar w:fldCharType="end"/>
      </w:r>
      <w:r w:rsidR="00D63431">
        <w:t>.</w:t>
      </w:r>
    </w:p>
    <w:p w14:paraId="3B240617" w14:textId="2DEE0C8A" w:rsidR="00B357BF" w:rsidRPr="00B357BF" w:rsidRDefault="00B357BF" w:rsidP="003B0B27">
      <w:pPr>
        <w:pStyle w:val="Legenda"/>
      </w:pPr>
      <w:r>
        <w:lastRenderedPageBreak/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– Exemplo de imagem.</w:t>
      </w:r>
    </w:p>
    <w:p w14:paraId="2BA53657" w14:textId="0338F538" w:rsidR="004B4877" w:rsidRDefault="00D63431" w:rsidP="003B0B27">
      <w:pPr>
        <w:pStyle w:val="Legenda"/>
      </w:pPr>
      <w:r>
        <w:rPr>
          <w:noProof/>
        </w:rPr>
        <w:drawing>
          <wp:inline distT="0" distB="0" distL="114300" distR="114300" wp14:anchorId="6FB4E39F" wp14:editId="098D4F63">
            <wp:extent cx="3110865" cy="2834640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0865" cy="2834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7F53D6" w14:textId="38CC1337" w:rsidR="00A347E9" w:rsidRDefault="004B4877" w:rsidP="00AC2D20">
      <w:pPr>
        <w:pStyle w:val="Legendainferior"/>
      </w:pPr>
      <w:r>
        <w:t>Fonte: Shapiro (2009)</w:t>
      </w:r>
    </w:p>
    <w:p w14:paraId="123FC0D4" w14:textId="46AF38DB" w:rsidR="00A347E9" w:rsidRDefault="005A356A">
      <w:bookmarkStart w:id="4" w:name="_heading=h.gjdgxs" w:colFirst="0" w:colLast="0"/>
      <w:bookmarkStart w:id="5" w:name="_heading=h.3znysh7" w:colFirst="0" w:colLast="0"/>
      <w:bookmarkEnd w:id="4"/>
      <w:bookmarkEnd w:id="5"/>
      <w:r>
        <w:t xml:space="preserve">Você também pode utilizar </w:t>
      </w:r>
      <w:proofErr w:type="spellStart"/>
      <w:r>
        <w:t>itemização</w:t>
      </w:r>
      <w:proofErr w:type="spellEnd"/>
      <w:r>
        <w:t xml:space="preserve"> para descrever melhor alguma coisa no seu relatório técnico:</w:t>
      </w:r>
      <w:bookmarkStart w:id="6" w:name="_Hlk69695191"/>
    </w:p>
    <w:p w14:paraId="32D5520B" w14:textId="6F5E7064" w:rsidR="00A347E9" w:rsidRPr="005A356A" w:rsidRDefault="005A356A" w:rsidP="00246105">
      <w:pPr>
        <w:pStyle w:val="PargrafodaLista"/>
      </w:pPr>
      <w:r w:rsidRPr="005A356A">
        <w:t>Item 1;</w:t>
      </w:r>
    </w:p>
    <w:p w14:paraId="3CB93F58" w14:textId="581316CC" w:rsidR="00A347E9" w:rsidRPr="005A356A" w:rsidRDefault="005A356A" w:rsidP="00466DDE">
      <w:pPr>
        <w:pStyle w:val="PargrafodaLista"/>
      </w:pPr>
      <w:r w:rsidRPr="005A356A">
        <w:t>Item</w:t>
      </w:r>
      <w:r w:rsidR="00D63431" w:rsidRPr="005A356A">
        <w:t xml:space="preserve"> 2</w:t>
      </w:r>
      <w:r w:rsidRPr="005A356A">
        <w:t>;</w:t>
      </w:r>
    </w:p>
    <w:p w14:paraId="29BFFA85" w14:textId="150A95D5" w:rsidR="00A347E9" w:rsidRPr="005A356A" w:rsidRDefault="00D63431" w:rsidP="00466DDE">
      <w:pPr>
        <w:pStyle w:val="PargrafodaLista"/>
      </w:pPr>
      <w:r w:rsidRPr="005A356A">
        <w:t>etc...</w:t>
      </w:r>
    </w:p>
    <w:p w14:paraId="5222B643" w14:textId="5697FBB5" w:rsidR="005A356A" w:rsidRDefault="005A356A" w:rsidP="005A356A">
      <w:r>
        <w:t>Exemplo de texto descritivo aqui.</w:t>
      </w:r>
      <w:bookmarkEnd w:id="6"/>
    </w:p>
    <w:p w14:paraId="324AAD4A" w14:textId="2A43A512" w:rsidR="006653D6" w:rsidRPr="006653D6" w:rsidRDefault="006653D6" w:rsidP="00445710">
      <w:pPr>
        <w:pStyle w:val="Ttulo2"/>
      </w:pPr>
      <w:r w:rsidRPr="00426C99">
        <w:rPr>
          <w:rStyle w:val="Estrangeiro"/>
        </w:rPr>
        <w:t>Stakeholders</w:t>
      </w:r>
      <w:r w:rsidRPr="006653D6">
        <w:t xml:space="preserve"> e </w:t>
      </w:r>
      <w:r w:rsidR="00426C99">
        <w:t>r</w:t>
      </w:r>
      <w:r w:rsidRPr="006653D6">
        <w:t>estrições</w:t>
      </w:r>
    </w:p>
    <w:p w14:paraId="5D36C492" w14:textId="77777777" w:rsidR="006653D6" w:rsidRDefault="006653D6" w:rsidP="006653D6">
      <w:r>
        <w:t>Nesta subseção devem ser descritas quais são as partes interessadas do projeto (</w:t>
      </w:r>
      <w:r w:rsidRPr="005D352E">
        <w:rPr>
          <w:rStyle w:val="Estrangeiro"/>
        </w:rPr>
        <w:t>stakeholders</w:t>
      </w:r>
      <w:r>
        <w:t>) e quais as restrições que foram definidas e mapeadas pelo cliente.</w:t>
      </w:r>
    </w:p>
    <w:p w14:paraId="06B408C1" w14:textId="64F25EC5" w:rsidR="00A347E9" w:rsidRPr="005A356A" w:rsidRDefault="00466DDE" w:rsidP="00445710">
      <w:pPr>
        <w:pStyle w:val="Ttulo1"/>
        <w:rPr>
          <w:rFonts w:eastAsia="Arial"/>
        </w:rPr>
      </w:pPr>
      <w:r>
        <w:t>Solução proposta</w:t>
      </w:r>
    </w:p>
    <w:p w14:paraId="43C088F0" w14:textId="3F3D21A2" w:rsidR="00A347E9" w:rsidRDefault="00D63431" w:rsidP="00D41388">
      <w:r>
        <w:t>Nesta seção</w:t>
      </w:r>
      <w:r w:rsidR="00954CF7">
        <w:t>,</w:t>
      </w:r>
      <w:r>
        <w:t xml:space="preserve"> deve ser </w:t>
      </w:r>
      <w:bookmarkStart w:id="7" w:name="_Hlk54974986"/>
      <w:r>
        <w:t xml:space="preserve">descrita </w:t>
      </w:r>
      <w:r w:rsidR="00954CF7">
        <w:t>a</w:t>
      </w:r>
      <w:r>
        <w:t xml:space="preserve"> solução proposta</w:t>
      </w:r>
      <w:r w:rsidR="00954CF7">
        <w:t>, sob um ponto de vista de negócio</w:t>
      </w:r>
      <w:r>
        <w:t xml:space="preserve">. </w:t>
      </w:r>
      <w:r w:rsidR="00954CF7">
        <w:t>Explique como a solução resolve o problema do cliente. Coloque aqui alguns dos</w:t>
      </w:r>
      <w:r>
        <w:t xml:space="preserve"> artefatos </w:t>
      </w:r>
      <w:r w:rsidR="00D849AC">
        <w:t xml:space="preserve">produzidos </w:t>
      </w:r>
      <w:r w:rsidR="00D41388">
        <w:t>que jugar pertinente (com as devidas atualizações, caso façam-se necessárias)</w:t>
      </w:r>
      <w:r>
        <w:t xml:space="preserve">. </w:t>
      </w:r>
      <w:r w:rsidR="00214458">
        <w:t>D</w:t>
      </w:r>
      <w:r>
        <w:t>eve</w:t>
      </w:r>
      <w:r w:rsidR="00214458">
        <w:t>m</w:t>
      </w:r>
      <w:r>
        <w:t xml:space="preserve"> estar presente</w:t>
      </w:r>
      <w:r w:rsidR="00214458">
        <w:t>s</w:t>
      </w:r>
      <w:r>
        <w:t xml:space="preserve"> </w:t>
      </w:r>
      <w:r w:rsidR="00214458">
        <w:t xml:space="preserve">aqui as </w:t>
      </w:r>
      <w:r>
        <w:t>imagens e descrições dos artefatos mais relevantes.</w:t>
      </w:r>
      <w:bookmarkEnd w:id="7"/>
    </w:p>
    <w:p w14:paraId="69B24F7B" w14:textId="0FFF24D5" w:rsidR="00E404F7" w:rsidRPr="008421F3" w:rsidRDefault="00214458" w:rsidP="008421F3">
      <w:r>
        <w:t>A divisão de subseções aqui proposta é só uma sugestão. Caso seja necessário, pertinente e/ou vantajoso, você pode adotar alguma outra forma de subdividir as seções aqui demonstradas.</w:t>
      </w:r>
    </w:p>
    <w:p w14:paraId="4240A533" w14:textId="20F936CB" w:rsidR="00214458" w:rsidRDefault="00214458" w:rsidP="00445710">
      <w:pPr>
        <w:pStyle w:val="Ttulo2"/>
      </w:pPr>
      <w:r>
        <w:t>Requisitos do sistema</w:t>
      </w:r>
    </w:p>
    <w:p w14:paraId="716FF0FA" w14:textId="447A257E" w:rsidR="00214458" w:rsidRDefault="00214458" w:rsidP="00214458">
      <w:r>
        <w:t xml:space="preserve">Nesta subseção, descreva </w:t>
      </w:r>
      <w:r w:rsidR="006F4D15" w:rsidRPr="006F4D15">
        <w:rPr>
          <w:rStyle w:val="Destaque"/>
        </w:rPr>
        <w:t>detalhadamente</w:t>
      </w:r>
      <w:r w:rsidR="006F4D15">
        <w:t xml:space="preserve"> </w:t>
      </w:r>
      <w:r>
        <w:t xml:space="preserve">quais são </w:t>
      </w:r>
      <w:r w:rsidR="006F4D15">
        <w:t>os</w:t>
      </w:r>
      <w:r>
        <w:t xml:space="preserve"> requisitos</w:t>
      </w:r>
      <w:r w:rsidR="006F4D15">
        <w:t xml:space="preserve"> do sistema desenvolvido</w:t>
      </w:r>
      <w:r>
        <w:t>.</w:t>
      </w:r>
      <w:r w:rsidR="006F4D15">
        <w:t xml:space="preserve"> É recomendável tentar aproveitar artefatos já produzidos na OPE 1 após serem revisados e atualizados.</w:t>
      </w:r>
      <w:r w:rsidR="008C657B">
        <w:t xml:space="preserve"> Você pode adotar o formato de um </w:t>
      </w:r>
      <w:r w:rsidR="00492ECC">
        <w:t>quadro</w:t>
      </w:r>
      <w:r w:rsidR="008C657B">
        <w:t xml:space="preserve"> para enumerar os requisitos</w:t>
      </w:r>
      <w:r w:rsidR="00423629">
        <w:t xml:space="preserve">, tal como </w:t>
      </w:r>
      <w:r w:rsidR="00492ECC">
        <w:t>no</w:t>
      </w:r>
      <w:r w:rsidR="00423629">
        <w:t xml:space="preserve"> </w:t>
      </w:r>
      <w:r w:rsidR="00492ECC">
        <w:fldChar w:fldCharType="begin"/>
      </w:r>
      <w:r w:rsidR="00492ECC">
        <w:instrText xml:space="preserve"> REF _Ref69686361 \h </w:instrText>
      </w:r>
      <w:r w:rsidR="00492ECC">
        <w:fldChar w:fldCharType="separate"/>
      </w:r>
      <w:r w:rsidR="00492ECC">
        <w:t xml:space="preserve">Quadro </w:t>
      </w:r>
      <w:r w:rsidR="00492ECC">
        <w:rPr>
          <w:noProof/>
        </w:rPr>
        <w:t>1</w:t>
      </w:r>
      <w:r w:rsidR="00492ECC">
        <w:fldChar w:fldCharType="end"/>
      </w:r>
      <w:r w:rsidR="008C657B">
        <w:t>.</w:t>
      </w:r>
    </w:p>
    <w:p w14:paraId="117B74D7" w14:textId="1628F345" w:rsidR="00492ECC" w:rsidRDefault="00492ECC" w:rsidP="003B0B27">
      <w:pPr>
        <w:pStyle w:val="Legenda"/>
      </w:pPr>
      <w:bookmarkStart w:id="8" w:name="_Ref69686361"/>
      <w:r>
        <w:lastRenderedPageBreak/>
        <w:t xml:space="preserve">Quadro </w:t>
      </w:r>
      <w:fldSimple w:instr=" SEQ Quadro \* ARABIC ">
        <w:r>
          <w:rPr>
            <w:noProof/>
          </w:rPr>
          <w:t>1</w:t>
        </w:r>
      </w:fldSimple>
      <w:bookmarkEnd w:id="8"/>
      <w:r>
        <w:t xml:space="preserve"> – Requisitos.</w:t>
      </w:r>
    </w:p>
    <w:tbl>
      <w:tblPr>
        <w:tblStyle w:val="a0"/>
        <w:tblW w:w="907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600" w:firstRow="0" w:lastRow="0" w:firstColumn="0" w:lastColumn="0" w:noHBand="1" w:noVBand="1"/>
      </w:tblPr>
      <w:tblGrid>
        <w:gridCol w:w="1361"/>
        <w:gridCol w:w="7711"/>
      </w:tblGrid>
      <w:tr w:rsidR="008C657B" w14:paraId="3C415852" w14:textId="77777777" w:rsidTr="00BC723C">
        <w:trPr>
          <w:cantSplit/>
          <w:tblHeader/>
          <w:jc w:val="center"/>
        </w:trPr>
        <w:tc>
          <w:tcPr>
            <w:tcW w:w="136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C25FC7" w14:textId="77777777" w:rsidR="008C657B" w:rsidRDefault="008C657B" w:rsidP="004F4452">
            <w:pPr>
              <w:pStyle w:val="Ttulodatabelajustificado"/>
            </w:pPr>
            <w:r>
              <w:t>Requisito</w:t>
            </w:r>
          </w:p>
        </w:tc>
        <w:tc>
          <w:tcPr>
            <w:tcW w:w="771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E13880" w14:textId="77777777" w:rsidR="008C657B" w:rsidRDefault="008C657B" w:rsidP="004F4452">
            <w:pPr>
              <w:pStyle w:val="Ttulodatabelajustificado"/>
            </w:pPr>
            <w:r>
              <w:t>Descrição</w:t>
            </w:r>
          </w:p>
        </w:tc>
      </w:tr>
      <w:tr w:rsidR="008C657B" w14:paraId="31878F9B" w14:textId="77777777" w:rsidTr="00BC723C">
        <w:trPr>
          <w:cantSplit/>
          <w:jc w:val="center"/>
        </w:trPr>
        <w:tc>
          <w:tcPr>
            <w:tcW w:w="1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E6291E" w14:textId="4EF06553" w:rsidR="00904FEB" w:rsidRPr="00904FEB" w:rsidRDefault="008C657B" w:rsidP="004F4452">
            <w:pPr>
              <w:pStyle w:val="Interiordatabelajustificado"/>
            </w:pPr>
            <w:r>
              <w:t>REQ 01</w:t>
            </w:r>
          </w:p>
        </w:tc>
        <w:tc>
          <w:tcPr>
            <w:tcW w:w="7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C429E1" w14:textId="77777777" w:rsidR="008C657B" w:rsidRDefault="008C657B" w:rsidP="004F4452">
            <w:pPr>
              <w:pStyle w:val="Interiordatabelajustificado"/>
            </w:pPr>
            <w:r>
              <w:t>O sistema não deve permitir o acesso às funcionalidades de cadastro para um usuário que não esteja devidamente logado.</w:t>
            </w:r>
          </w:p>
        </w:tc>
      </w:tr>
      <w:tr w:rsidR="008C657B" w14:paraId="1C02D038" w14:textId="77777777" w:rsidTr="00BC723C">
        <w:trPr>
          <w:cantSplit/>
          <w:jc w:val="center"/>
        </w:trPr>
        <w:tc>
          <w:tcPr>
            <w:tcW w:w="1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9CF23E" w14:textId="77777777" w:rsidR="008C657B" w:rsidRDefault="008C657B" w:rsidP="004F4452">
            <w:pPr>
              <w:pStyle w:val="Interiordatabelajustificado"/>
            </w:pPr>
            <w:r>
              <w:t>REQ 02</w:t>
            </w:r>
          </w:p>
        </w:tc>
        <w:tc>
          <w:tcPr>
            <w:tcW w:w="7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06128E" w14:textId="2BDE99EA" w:rsidR="008C657B" w:rsidRDefault="008C657B" w:rsidP="004F4452">
            <w:pPr>
              <w:pStyle w:val="Interiordatabelajustificado"/>
            </w:pPr>
            <w:r>
              <w:t xml:space="preserve">O sistema </w:t>
            </w:r>
            <w:r w:rsidR="00273269">
              <w:t xml:space="preserve">deve ser utilizável por meio de qualquer navegador de </w:t>
            </w:r>
            <w:r w:rsidR="00273269" w:rsidRPr="00273269">
              <w:rPr>
                <w:rStyle w:val="Estrangeiro"/>
              </w:rPr>
              <w:t>internet</w:t>
            </w:r>
            <w:r w:rsidR="00273269">
              <w:t xml:space="preserve"> amplamente utilizado, incluindo àqueles para aparelhos celulares e </w:t>
            </w:r>
            <w:r w:rsidR="00273269" w:rsidRPr="00273269">
              <w:rPr>
                <w:rStyle w:val="Estrangeiro"/>
              </w:rPr>
              <w:t>tablets</w:t>
            </w:r>
            <w:r>
              <w:t>.</w:t>
            </w:r>
          </w:p>
        </w:tc>
      </w:tr>
      <w:tr w:rsidR="008C657B" w14:paraId="0EE96412" w14:textId="77777777" w:rsidTr="00BC723C">
        <w:trPr>
          <w:cantSplit/>
          <w:jc w:val="center"/>
        </w:trPr>
        <w:tc>
          <w:tcPr>
            <w:tcW w:w="1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FAA6EC" w14:textId="06D90A35" w:rsidR="008C657B" w:rsidRDefault="00273269" w:rsidP="004F4452">
            <w:pPr>
              <w:pStyle w:val="Interiordatabelajustificado"/>
            </w:pPr>
            <w:r>
              <w:t>REQ 03</w:t>
            </w:r>
          </w:p>
        </w:tc>
        <w:tc>
          <w:tcPr>
            <w:tcW w:w="7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E27683" w14:textId="6619E262" w:rsidR="008C657B" w:rsidRDefault="00273269" w:rsidP="004F4452">
            <w:pPr>
              <w:pStyle w:val="Interiordatabelajustificado"/>
            </w:pPr>
            <w:r>
              <w:t>Descreva aqui algum outro requisito.</w:t>
            </w:r>
          </w:p>
        </w:tc>
      </w:tr>
    </w:tbl>
    <w:p w14:paraId="29F9C766" w14:textId="6E635850" w:rsidR="00B357BF" w:rsidRDefault="00B357BF" w:rsidP="00AC2D20">
      <w:pPr>
        <w:pStyle w:val="Legendainferior"/>
      </w:pPr>
      <w:r>
        <w:t>Fonte: Os autores.</w:t>
      </w:r>
    </w:p>
    <w:p w14:paraId="1F22CA67" w14:textId="13B7CF35" w:rsidR="00214458" w:rsidRDefault="00214458" w:rsidP="00445710">
      <w:pPr>
        <w:pStyle w:val="Ttulo2"/>
      </w:pPr>
      <w:r>
        <w:t>Regras de negócio</w:t>
      </w:r>
    </w:p>
    <w:p w14:paraId="4039942F" w14:textId="0BF70F30" w:rsidR="00423629" w:rsidRPr="003D2242" w:rsidRDefault="006F4D15" w:rsidP="004B4877">
      <w:r>
        <w:t xml:space="preserve">Nesta subseção, descreva </w:t>
      </w:r>
      <w:r w:rsidRPr="006F4D15">
        <w:rPr>
          <w:rStyle w:val="Destaque"/>
        </w:rPr>
        <w:t>detalhadamente</w:t>
      </w:r>
      <w:r>
        <w:t xml:space="preserve"> quais são as regras de negócio do sistema desenvolvido. É recomendável tentar aproveitar artefatos já produzidos na OPE 1 após serem revisados e atualizados.</w:t>
      </w:r>
      <w:r w:rsidR="00423629">
        <w:t xml:space="preserve"> </w:t>
      </w:r>
      <w:r w:rsidR="00492ECC">
        <w:t xml:space="preserve">Você pode adotar o formato de um quadro para enumerar os requisitos, tal como no </w:t>
      </w:r>
      <w:r w:rsidR="00492ECC">
        <w:fldChar w:fldCharType="begin"/>
      </w:r>
      <w:r w:rsidR="00492ECC">
        <w:instrText xml:space="preserve"> REF _Ref69686388 \h </w:instrText>
      </w:r>
      <w:r w:rsidR="00492ECC">
        <w:fldChar w:fldCharType="separate"/>
      </w:r>
      <w:r w:rsidR="00492ECC">
        <w:t xml:space="preserve">Quadro </w:t>
      </w:r>
      <w:r w:rsidR="00492ECC">
        <w:rPr>
          <w:noProof/>
        </w:rPr>
        <w:t>2</w:t>
      </w:r>
      <w:r w:rsidR="00492ECC">
        <w:fldChar w:fldCharType="end"/>
      </w:r>
      <w:r w:rsidR="00423629">
        <w:t>.</w:t>
      </w:r>
    </w:p>
    <w:p w14:paraId="55830C72" w14:textId="050D13CC" w:rsidR="00492ECC" w:rsidRDefault="00492ECC" w:rsidP="003B0B27">
      <w:pPr>
        <w:pStyle w:val="Legenda"/>
      </w:pPr>
      <w:bookmarkStart w:id="9" w:name="_Ref69686388"/>
      <w:r>
        <w:t xml:space="preserve">Quadro </w:t>
      </w:r>
      <w:fldSimple w:instr=" SEQ Quadro \* ARABIC ">
        <w:r>
          <w:rPr>
            <w:noProof/>
          </w:rPr>
          <w:t>2</w:t>
        </w:r>
      </w:fldSimple>
      <w:bookmarkEnd w:id="9"/>
      <w:r>
        <w:t xml:space="preserve"> – Regras de negócio.</w:t>
      </w:r>
    </w:p>
    <w:tbl>
      <w:tblPr>
        <w:tblStyle w:val="a0"/>
        <w:tblW w:w="907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600" w:firstRow="0" w:lastRow="0" w:firstColumn="0" w:lastColumn="0" w:noHBand="1" w:noVBand="1"/>
      </w:tblPr>
      <w:tblGrid>
        <w:gridCol w:w="1361"/>
        <w:gridCol w:w="7711"/>
      </w:tblGrid>
      <w:tr w:rsidR="00423629" w14:paraId="58537C9F" w14:textId="77777777" w:rsidTr="00BC723C">
        <w:trPr>
          <w:cantSplit/>
          <w:tblHeader/>
          <w:jc w:val="center"/>
        </w:trPr>
        <w:tc>
          <w:tcPr>
            <w:tcW w:w="136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F69714" w14:textId="77777777" w:rsidR="00423629" w:rsidRDefault="00423629" w:rsidP="004F4452">
            <w:pPr>
              <w:pStyle w:val="Ttulodatabelajustificado"/>
            </w:pPr>
            <w:r>
              <w:t>Requisito</w:t>
            </w:r>
          </w:p>
        </w:tc>
        <w:tc>
          <w:tcPr>
            <w:tcW w:w="771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0EC976" w14:textId="77777777" w:rsidR="00423629" w:rsidRDefault="00423629" w:rsidP="004F4452">
            <w:pPr>
              <w:pStyle w:val="Ttulodatabelajustificado"/>
            </w:pPr>
            <w:r>
              <w:t>Descrição</w:t>
            </w:r>
          </w:p>
        </w:tc>
      </w:tr>
      <w:tr w:rsidR="00423629" w14:paraId="2EBBF9E8" w14:textId="77777777" w:rsidTr="00BC723C">
        <w:trPr>
          <w:cantSplit/>
          <w:jc w:val="center"/>
        </w:trPr>
        <w:tc>
          <w:tcPr>
            <w:tcW w:w="1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E0C7EA" w14:textId="2E5BCD1D" w:rsidR="00423629" w:rsidRDefault="00423629" w:rsidP="004F4452">
            <w:pPr>
              <w:pStyle w:val="Interiordatabelajustificado"/>
            </w:pPr>
            <w:r>
              <w:t>RN 01</w:t>
            </w:r>
          </w:p>
        </w:tc>
        <w:tc>
          <w:tcPr>
            <w:tcW w:w="7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6221EA" w14:textId="174B14F0" w:rsidR="00423629" w:rsidRDefault="00423629" w:rsidP="004F4452">
            <w:pPr>
              <w:pStyle w:val="Interiordatabelajustificado"/>
            </w:pPr>
            <w:r>
              <w:t>A data de retirada do produto não pode ser anterior à data de fabricação.</w:t>
            </w:r>
          </w:p>
        </w:tc>
      </w:tr>
      <w:tr w:rsidR="00423629" w14:paraId="6BACCBDA" w14:textId="77777777" w:rsidTr="00BC723C">
        <w:trPr>
          <w:cantSplit/>
          <w:jc w:val="center"/>
        </w:trPr>
        <w:tc>
          <w:tcPr>
            <w:tcW w:w="1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6F0255" w14:textId="1DCE8C91" w:rsidR="00423629" w:rsidRDefault="00423629" w:rsidP="004F4452">
            <w:pPr>
              <w:pStyle w:val="Interiordatabelajustificado"/>
            </w:pPr>
            <w:r>
              <w:t>RN 02</w:t>
            </w:r>
          </w:p>
        </w:tc>
        <w:tc>
          <w:tcPr>
            <w:tcW w:w="7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B97AE7" w14:textId="7BA9707E" w:rsidR="00423629" w:rsidRDefault="00423629" w:rsidP="004F4452">
            <w:pPr>
              <w:pStyle w:val="Interiordatabelajustificado"/>
            </w:pPr>
            <w:r>
              <w:t xml:space="preserve">Em todo </w:t>
            </w:r>
            <w:r w:rsidR="00933589">
              <w:t xml:space="preserve">dia </w:t>
            </w:r>
            <w:r>
              <w:t>primeiro, o relatório de vendas do mês anterior será produzido e armazenado como um arquivo PDF.</w:t>
            </w:r>
          </w:p>
        </w:tc>
      </w:tr>
      <w:tr w:rsidR="00423629" w14:paraId="2D7141CF" w14:textId="77777777" w:rsidTr="00BC723C">
        <w:trPr>
          <w:cantSplit/>
          <w:jc w:val="center"/>
        </w:trPr>
        <w:tc>
          <w:tcPr>
            <w:tcW w:w="1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156587" w14:textId="2DD205B0" w:rsidR="00423629" w:rsidRDefault="00423629" w:rsidP="004F4452">
            <w:pPr>
              <w:pStyle w:val="Interiordatabelajustificado"/>
            </w:pPr>
            <w:r>
              <w:t>RN 03</w:t>
            </w:r>
          </w:p>
        </w:tc>
        <w:tc>
          <w:tcPr>
            <w:tcW w:w="7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E4C548" w14:textId="76DD9A6F" w:rsidR="00423629" w:rsidRDefault="00423629" w:rsidP="004F4452">
            <w:pPr>
              <w:pStyle w:val="Interiordatabelajustificado"/>
            </w:pPr>
            <w:r>
              <w:t>Descreva aqui alguma regra de negócio.</w:t>
            </w:r>
          </w:p>
        </w:tc>
      </w:tr>
    </w:tbl>
    <w:p w14:paraId="7B66D4A7" w14:textId="32F8F3DE" w:rsidR="00B357BF" w:rsidRDefault="00B357BF" w:rsidP="00AC2D20">
      <w:pPr>
        <w:pStyle w:val="Legendainferior"/>
      </w:pPr>
      <w:r>
        <w:t>Fonte: Os autores.</w:t>
      </w:r>
    </w:p>
    <w:p w14:paraId="60B3CD90" w14:textId="0D94E658" w:rsidR="00D849AC" w:rsidRPr="005A356A" w:rsidRDefault="00D849AC" w:rsidP="00445710">
      <w:pPr>
        <w:pStyle w:val="Ttulo2"/>
        <w:rPr>
          <w:rFonts w:eastAsia="Arial"/>
        </w:rPr>
      </w:pPr>
      <w:r>
        <w:t>Descrição das funcionalidades</w:t>
      </w:r>
    </w:p>
    <w:p w14:paraId="0B6EFD60" w14:textId="4676181D" w:rsidR="00423629" w:rsidRDefault="006F4D15" w:rsidP="008C657B">
      <w:r>
        <w:t xml:space="preserve">Nesta subseção, descreva </w:t>
      </w:r>
      <w:r w:rsidRPr="006F4D15">
        <w:rPr>
          <w:rStyle w:val="Destaque"/>
        </w:rPr>
        <w:t>detalhadamente</w:t>
      </w:r>
      <w:r>
        <w:t xml:space="preserve"> quais são as funcionalidades do sistema desenvolvido. Apresente também quais são as telas que foram produzidas. É recomendável tentar aproveitar artefatos já produzidos na OPE 1 após serem revisados e atualizados.</w:t>
      </w:r>
    </w:p>
    <w:p w14:paraId="3B87DD30" w14:textId="272E478B" w:rsidR="00732DAA" w:rsidRDefault="00732DAA" w:rsidP="00445710">
      <w:pPr>
        <w:pStyle w:val="Ttulo3"/>
      </w:pPr>
      <w:r>
        <w:t>Login</w:t>
      </w:r>
    </w:p>
    <w:p w14:paraId="5A27F5A0" w14:textId="2FADB105" w:rsidR="00732DAA" w:rsidRDefault="00732DAA" w:rsidP="008C657B">
      <w:r>
        <w:t>Descreva a funcionalidade aqui. Especifique o que o usuário faz, quais são os campos a serem preenchidos, que validações são realizadas, quais erros ou exceções podem acontecer sob que circunstâncias, etc. Enriqueça o conteúdo com imagens.</w:t>
      </w:r>
    </w:p>
    <w:p w14:paraId="06E9DCB0" w14:textId="02C7E7E8" w:rsidR="00732DAA" w:rsidRDefault="00732DAA" w:rsidP="00445710">
      <w:pPr>
        <w:pStyle w:val="Ttulo3"/>
      </w:pPr>
      <w:r>
        <w:t>Cadastro de cliente</w:t>
      </w:r>
    </w:p>
    <w:p w14:paraId="05D7683B" w14:textId="39FF541C" w:rsidR="00732DAA" w:rsidRDefault="00732DAA" w:rsidP="008C657B">
      <w:r>
        <w:t>Descreva a funcionalidade aqui. Especifique o que o usuário faz, quais são os campos a serem preenchidos, que validações são realizadas, quais erros ou exceções podem acontecer sob que circunstâncias, etc. Enriqueça o conteúdo com imagens.</w:t>
      </w:r>
    </w:p>
    <w:p w14:paraId="29E24970" w14:textId="3DE1BB33" w:rsidR="00732DAA" w:rsidRDefault="00732DAA" w:rsidP="00445710">
      <w:pPr>
        <w:pStyle w:val="Ttulo3"/>
      </w:pPr>
      <w:r>
        <w:lastRenderedPageBreak/>
        <w:t>Cadastro de produto</w:t>
      </w:r>
    </w:p>
    <w:p w14:paraId="625240EC" w14:textId="134A903D" w:rsidR="00732DAA" w:rsidRDefault="00732DAA" w:rsidP="008C657B">
      <w:r>
        <w:t>Descreva a funcionalidade aqui. Especifique o que o usuário faz, quais são os campos a serem preenchidos, que validações são realizadas, quais erros ou exceções podem acontecer sob que circunstâncias, etc. Enriqueça o conteúdo com imagens.</w:t>
      </w:r>
    </w:p>
    <w:p w14:paraId="3CDB7971" w14:textId="286018AA" w:rsidR="00732DAA" w:rsidRDefault="00732DAA" w:rsidP="00445710">
      <w:pPr>
        <w:pStyle w:val="Ttulo3"/>
      </w:pPr>
      <w:r>
        <w:t>Preenchimento do carrinho de compras</w:t>
      </w:r>
    </w:p>
    <w:p w14:paraId="2BD18FCF" w14:textId="2E8C3460" w:rsidR="00732DAA" w:rsidRDefault="00732DAA" w:rsidP="008C657B">
      <w:r>
        <w:t>Descreva a funcionalidade aqui. Especifique o que o usuário faz, quais são os campos a serem preenchidos, que validações são realizadas, quais erros ou exceções podem acontecer sob que circunstâncias, etc. Enriqueça o conteúdo com imagens.</w:t>
      </w:r>
    </w:p>
    <w:p w14:paraId="1D7E823F" w14:textId="6ED45508" w:rsidR="00732DAA" w:rsidRDefault="00732DAA" w:rsidP="00445710">
      <w:pPr>
        <w:pStyle w:val="Ttulo3"/>
      </w:pPr>
      <w:r>
        <w:t>Conclusão da venda</w:t>
      </w:r>
    </w:p>
    <w:p w14:paraId="3B44CD89" w14:textId="2A1186E2" w:rsidR="00715D0E" w:rsidRPr="00715D0E" w:rsidRDefault="00732DAA" w:rsidP="00715D0E">
      <w:r>
        <w:t>Descreva a funcionalidade aqui. Especifique o que o usuário faz, quais são os campos a serem preenchidos, que validações são realizadas, quais erros ou exceções podem acontecer sob que circunstâncias, etc. Enriqueça o conteúdo com imagens.</w:t>
      </w:r>
    </w:p>
    <w:p w14:paraId="79983EF2" w14:textId="3E13E0EE" w:rsidR="00D849AC" w:rsidRDefault="00214458" w:rsidP="00445710">
      <w:pPr>
        <w:pStyle w:val="Ttulo1"/>
      </w:pPr>
      <w:r>
        <w:t>Projeto, análise e implementação</w:t>
      </w:r>
    </w:p>
    <w:p w14:paraId="2254E7F7" w14:textId="3CDF96F2" w:rsidR="00214458" w:rsidRDefault="00214458" w:rsidP="00466DDE">
      <w:r>
        <w:t xml:space="preserve">Nesta seção deve ser descrito todo o projeto de sistema, análise de </w:t>
      </w:r>
      <w:r w:rsidRPr="00214458">
        <w:rPr>
          <w:rStyle w:val="Estrangeiro"/>
        </w:rPr>
        <w:t>software</w:t>
      </w:r>
      <w:r>
        <w:t xml:space="preserve"> e projeto de </w:t>
      </w:r>
      <w:r w:rsidRPr="00214458">
        <w:rPr>
          <w:rStyle w:val="Estrangeiro"/>
        </w:rPr>
        <w:t>software</w:t>
      </w:r>
      <w:r>
        <w:t xml:space="preserve"> da solução proposta, de forma resumida. Muito do conteúdo desta seção vai estar presente nos artefatos gerados nessas etapas, como a arquitetura do sistema, diagrama de componentes, diagramas de bancos de dados e tecnologias utilizadas.</w:t>
      </w:r>
    </w:p>
    <w:p w14:paraId="0BE6E501" w14:textId="51B88B8E" w:rsidR="00715D0E" w:rsidRPr="00466DDE" w:rsidRDefault="00466DDE" w:rsidP="00715D0E">
      <w:r>
        <w:t xml:space="preserve">Comece dando uma </w:t>
      </w:r>
      <w:bookmarkStart w:id="10" w:name="_Hlk54975112"/>
      <w:r>
        <w:t>descrição geral de como a sua solução foi desenvolvida, onde está hospedada e como funciona.</w:t>
      </w:r>
      <w:bookmarkEnd w:id="10"/>
    </w:p>
    <w:p w14:paraId="4C523B33" w14:textId="55823578" w:rsidR="00A347E9" w:rsidRPr="005A356A" w:rsidRDefault="00214458" w:rsidP="00445710">
      <w:pPr>
        <w:pStyle w:val="Ttulo2"/>
        <w:rPr>
          <w:rFonts w:eastAsia="Arial"/>
        </w:rPr>
      </w:pPr>
      <w:r>
        <w:t>Arquitetura, módulos e subsistemas</w:t>
      </w:r>
    </w:p>
    <w:p w14:paraId="2139F89A" w14:textId="7D03FC74" w:rsidR="00F53E8E" w:rsidRDefault="00214458" w:rsidP="00F53E8E">
      <w:r>
        <w:t xml:space="preserve">Nesta subseção deve estar descrita toda a composição da solução. Além do diagrama de componentes, deve ser mostrada a divisão de sistemas/subsistemas adotados. </w:t>
      </w:r>
      <w:bookmarkStart w:id="11" w:name="_Hlk54975124"/>
      <w:r w:rsidR="00D41388">
        <w:t xml:space="preserve">Mostre e explique qual é </w:t>
      </w:r>
      <w:r w:rsidR="00D41388" w:rsidRPr="00D41388">
        <w:rPr>
          <w:rStyle w:val="Estrangeiro"/>
        </w:rPr>
        <w:t>frontend</w:t>
      </w:r>
      <w:r w:rsidR="00D41388">
        <w:t xml:space="preserve"> e qual é o </w:t>
      </w:r>
      <w:r w:rsidR="00D41388" w:rsidRPr="00D41388">
        <w:rPr>
          <w:rStyle w:val="Estrangeiro"/>
        </w:rPr>
        <w:t>backend</w:t>
      </w:r>
      <w:r w:rsidR="00D41388">
        <w:t xml:space="preserve">, como estão separados, onde está o banco de dados e como é que o navegador ou aplicativo desenvolvido conversa com a aplicação. </w:t>
      </w:r>
      <w:r w:rsidR="00466DDE">
        <w:t>Descreva também onde e como a aplicação foi hospedada (</w:t>
      </w:r>
      <w:r w:rsidR="00466DDE" w:rsidRPr="00C96D3D">
        <w:rPr>
          <w:rStyle w:val="Estrangeiro"/>
        </w:rPr>
        <w:t>cloud</w:t>
      </w:r>
      <w:r w:rsidR="00466DDE">
        <w:t xml:space="preserve">, </w:t>
      </w:r>
      <w:r w:rsidR="00466DDE" w:rsidRPr="00C96D3D">
        <w:rPr>
          <w:rStyle w:val="Estrangeiro"/>
        </w:rPr>
        <w:t>container</w:t>
      </w:r>
      <w:r w:rsidR="00466DDE">
        <w:t xml:space="preserve">, </w:t>
      </w:r>
      <w:proofErr w:type="spellStart"/>
      <w:r w:rsidR="00466DDE">
        <w:t>URLs</w:t>
      </w:r>
      <w:proofErr w:type="spellEnd"/>
      <w:r w:rsidR="00466DDE">
        <w:t xml:space="preserve">, </w:t>
      </w:r>
      <w:proofErr w:type="spellStart"/>
      <w:r w:rsidR="00466DDE">
        <w:t>etc</w:t>
      </w:r>
      <w:proofErr w:type="spellEnd"/>
      <w:r w:rsidR="00466DDE">
        <w:t>).</w:t>
      </w:r>
    </w:p>
    <w:p w14:paraId="1CF8D6D1" w14:textId="04FAEFEC" w:rsidR="00800208" w:rsidRDefault="00800208" w:rsidP="00F53E8E">
      <w:r>
        <w:t xml:space="preserve">As listagens são locais onde você pode colocar trechos de código-fonte quando necessários, tal como na </w:t>
      </w:r>
      <w:r>
        <w:fldChar w:fldCharType="begin"/>
      </w:r>
      <w:r>
        <w:instrText xml:space="preserve"> REF _Ref69683325 \h </w:instrText>
      </w:r>
      <w:r>
        <w:fldChar w:fldCharType="separate"/>
      </w:r>
      <w:r>
        <w:t xml:space="preserve">Listagem </w:t>
      </w:r>
      <w:r>
        <w:rPr>
          <w:noProof/>
        </w:rPr>
        <w:t>1</w:t>
      </w:r>
      <w:r>
        <w:fldChar w:fldCharType="end"/>
      </w:r>
      <w:r>
        <w:t>. No entanto, considerando o objetivo e o escopo do relatório técnico, dificilmente você terá que utilizar esse recurso. Caso tiver certeza de que é necessário, utilize-o com moderação.</w:t>
      </w:r>
    </w:p>
    <w:p w14:paraId="4802FDB1" w14:textId="77777777" w:rsidR="00F53E8E" w:rsidRDefault="00F53E8E" w:rsidP="003B0B27">
      <w:pPr>
        <w:pStyle w:val="Legenda"/>
      </w:pPr>
      <w:bookmarkStart w:id="12" w:name="_Ref69683325"/>
      <w:r>
        <w:t xml:space="preserve">Listagem </w:t>
      </w:r>
      <w:fldSimple w:instr=" SEQ Listagem \* ARABIC ">
        <w:r>
          <w:rPr>
            <w:noProof/>
          </w:rPr>
          <w:t>1</w:t>
        </w:r>
      </w:fldSimple>
      <w:bookmarkEnd w:id="12"/>
      <w:r>
        <w:t xml:space="preserve"> </w:t>
      </w:r>
      <w:r w:rsidRPr="00004837">
        <w:t>–</w:t>
      </w:r>
      <w:r>
        <w:t xml:space="preserve"> Exemplo de listagem de código.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9061"/>
      </w:tblGrid>
      <w:tr w:rsidR="00F53E8E" w14:paraId="673A8AA0" w14:textId="77777777" w:rsidTr="00105F41">
        <w:tc>
          <w:tcPr>
            <w:tcW w:w="9061" w:type="dxa"/>
          </w:tcPr>
          <w:p w14:paraId="35CB4FA9" w14:textId="77777777" w:rsidR="00F53E8E" w:rsidRPr="00BA4884" w:rsidRDefault="00F53E8E" w:rsidP="00687D1F">
            <w:pPr>
              <w:pStyle w:val="Listagem"/>
            </w:pPr>
            <w:r w:rsidRPr="00BA4884">
              <w:t>nome = input("Digite o seu nome: ")</w:t>
            </w:r>
          </w:p>
          <w:p w14:paraId="53BBD07F" w14:textId="77777777" w:rsidR="00F53E8E" w:rsidRDefault="00F53E8E" w:rsidP="00687D1F">
            <w:pPr>
              <w:pStyle w:val="Listagem"/>
            </w:pPr>
            <w:r w:rsidRPr="00BA4884">
              <w:t>print(f"Olá, {nome}, boa tarde!")</w:t>
            </w:r>
          </w:p>
        </w:tc>
      </w:tr>
    </w:tbl>
    <w:p w14:paraId="2A5D212E" w14:textId="4BE50AF2" w:rsidR="00466DDE" w:rsidRDefault="00F53E8E" w:rsidP="00AC2D20">
      <w:pPr>
        <w:pStyle w:val="Legendainferior"/>
      </w:pPr>
      <w:r>
        <w:t>Fonte: Os autores.</w:t>
      </w:r>
    </w:p>
    <w:p w14:paraId="3DE79C41" w14:textId="345D2E65" w:rsidR="00732DAA" w:rsidRDefault="00732DAA" w:rsidP="00445710">
      <w:pPr>
        <w:pStyle w:val="Ttulo3"/>
      </w:pPr>
      <w:r>
        <w:t>Módulo X</w:t>
      </w:r>
    </w:p>
    <w:p w14:paraId="3E156C6C" w14:textId="5E94C2B7" w:rsidR="00732DAA" w:rsidRDefault="00732DAA" w:rsidP="00466DDE">
      <w:r>
        <w:t>Descrição do módulo X.</w:t>
      </w:r>
    </w:p>
    <w:p w14:paraId="1E379EEA" w14:textId="0CC67402" w:rsidR="00732DAA" w:rsidRDefault="00732DAA" w:rsidP="00445710">
      <w:pPr>
        <w:pStyle w:val="Ttulo3"/>
      </w:pPr>
      <w:r>
        <w:t>Módulo Y</w:t>
      </w:r>
    </w:p>
    <w:p w14:paraId="09C879B6" w14:textId="0BFED155" w:rsidR="00732DAA" w:rsidRDefault="00732DAA" w:rsidP="00466DDE">
      <w:r>
        <w:t>Descrição do módulo Y.</w:t>
      </w:r>
    </w:p>
    <w:p w14:paraId="45CCD50B" w14:textId="54C460E7" w:rsidR="00732DAA" w:rsidRDefault="00732DAA" w:rsidP="00445710">
      <w:pPr>
        <w:pStyle w:val="Ttulo3"/>
      </w:pPr>
      <w:r>
        <w:lastRenderedPageBreak/>
        <w:t>Subsistema Z</w:t>
      </w:r>
    </w:p>
    <w:p w14:paraId="49E72F81" w14:textId="50C8F37D" w:rsidR="00715D0E" w:rsidRDefault="00732DAA" w:rsidP="00715D0E">
      <w:r>
        <w:t>Descrição do subsistema Z.</w:t>
      </w:r>
    </w:p>
    <w:bookmarkEnd w:id="11"/>
    <w:p w14:paraId="31E355FE" w14:textId="2A48CD70" w:rsidR="00214458" w:rsidRDefault="00214458" w:rsidP="00445710">
      <w:pPr>
        <w:pStyle w:val="Ttulo2"/>
      </w:pPr>
      <w:r>
        <w:t>Projeto de banco de dados</w:t>
      </w:r>
    </w:p>
    <w:p w14:paraId="4FC22876" w14:textId="11AEE451" w:rsidR="00214458" w:rsidRPr="00214458" w:rsidRDefault="00214458" w:rsidP="00214458">
      <w:r>
        <w:t>Aqui deve constar o modelo físico do banco de dados e a descrição deste modelo. Descreva qual é a razão de ser de cada tabela e dos seus campos</w:t>
      </w:r>
      <w:r w:rsidR="005F5276">
        <w:t>.</w:t>
      </w:r>
    </w:p>
    <w:p w14:paraId="51CEBB8D" w14:textId="29F2FFD2" w:rsidR="00466DDE" w:rsidRPr="005A356A" w:rsidRDefault="00466DDE" w:rsidP="00445710">
      <w:pPr>
        <w:pStyle w:val="Ttulo2"/>
        <w:rPr>
          <w:rFonts w:eastAsia="Arial"/>
        </w:rPr>
      </w:pPr>
      <w:r>
        <w:t xml:space="preserve">Estrutura do </w:t>
      </w:r>
      <w:r w:rsidR="006D4D87">
        <w:t>sistema</w:t>
      </w:r>
    </w:p>
    <w:p w14:paraId="1AA24F8D" w14:textId="674B3177" w:rsidR="008033CA" w:rsidRDefault="00466DDE" w:rsidP="008033CA">
      <w:bookmarkStart w:id="13" w:name="_Hlk54975141"/>
      <w:r>
        <w:t>Descreva como você estruturou o seu banco de dados. É uma boa ideia também explicar quais são as tabelas, campos e relacionamentos. Coloque um diagrama de banco de dados.</w:t>
      </w:r>
      <w:bookmarkEnd w:id="13"/>
      <w:r w:rsidR="006D4D87">
        <w:t xml:space="preserve"> </w:t>
      </w:r>
      <w:bookmarkStart w:id="14" w:name="_Hlk54975391"/>
      <w:r w:rsidR="006D4D87">
        <w:t xml:space="preserve">Descreva quais são as camadas do sistema e como ele é arquitetado internamente (MVC, </w:t>
      </w:r>
      <w:proofErr w:type="spellStart"/>
      <w:r w:rsidR="006D4D87">
        <w:t>microsserviços</w:t>
      </w:r>
      <w:proofErr w:type="spellEnd"/>
      <w:r w:rsidR="006D4D87">
        <w:t xml:space="preserve">, monolítico, integrações, </w:t>
      </w:r>
      <w:r w:rsidR="00F53E8E">
        <w:t>entre outros</w:t>
      </w:r>
      <w:r w:rsidR="006D4D87">
        <w:t>).</w:t>
      </w:r>
      <w:bookmarkEnd w:id="14"/>
      <w:r w:rsidR="006D4D87">
        <w:t xml:space="preserve"> Lembre-se que utilizar imagens enriquece bastante</w:t>
      </w:r>
      <w:r w:rsidR="00E40E91">
        <w:t xml:space="preserve"> o conteúdo do trabalho</w:t>
      </w:r>
      <w:r w:rsidR="006D4D87">
        <w:t>.</w:t>
      </w:r>
    </w:p>
    <w:p w14:paraId="668E49B3" w14:textId="75914B92" w:rsidR="00466DDE" w:rsidRPr="005A356A" w:rsidRDefault="006D4D87" w:rsidP="00445710">
      <w:pPr>
        <w:pStyle w:val="Ttulo2"/>
        <w:rPr>
          <w:rFonts w:eastAsia="Arial"/>
        </w:rPr>
      </w:pPr>
      <w:r>
        <w:t>Tecnologias utilizadas</w:t>
      </w:r>
    </w:p>
    <w:p w14:paraId="4B7AAE50" w14:textId="3985999D" w:rsidR="00346950" w:rsidRDefault="00466DDE" w:rsidP="00466DDE">
      <w:bookmarkStart w:id="15" w:name="_Hlk54975415"/>
      <w:bookmarkStart w:id="16" w:name="_Hlk54975155"/>
      <w:r>
        <w:t>Descreva quais são as linguagens de programação vocês usaram</w:t>
      </w:r>
      <w:bookmarkEnd w:id="15"/>
      <w:r>
        <w:t xml:space="preserve">, como e onde. Descreva também quais são os </w:t>
      </w:r>
      <w:r w:rsidRPr="00E40E91">
        <w:rPr>
          <w:rStyle w:val="Estrangeiro"/>
        </w:rPr>
        <w:t>frameworks</w:t>
      </w:r>
      <w:r>
        <w:t xml:space="preserve"> que vocês estão utilizando, como vocês utilizam e o porquê.</w:t>
      </w:r>
      <w:bookmarkStart w:id="17" w:name="_Hlk54975167"/>
      <w:bookmarkEnd w:id="16"/>
      <w:r w:rsidR="00E40E91">
        <w:t xml:space="preserve"> </w:t>
      </w:r>
      <w:r w:rsidR="006D4D87" w:rsidRPr="00381BB8">
        <w:t>Descreva quais foram as ferramentas que vocês utilizaram para desenvolver o sistema, mas que não fazem parte dele (</w:t>
      </w:r>
      <w:proofErr w:type="spellStart"/>
      <w:r w:rsidR="006D4D87" w:rsidRPr="00381BB8">
        <w:t>ex</w:t>
      </w:r>
      <w:proofErr w:type="spellEnd"/>
      <w:r w:rsidR="006D4D87" w:rsidRPr="00381BB8">
        <w:t xml:space="preserve">: </w:t>
      </w:r>
      <w:proofErr w:type="spellStart"/>
      <w:r w:rsidR="005D352E">
        <w:t>G</w:t>
      </w:r>
      <w:r w:rsidR="006D4D87" w:rsidRPr="00381BB8">
        <w:t>it</w:t>
      </w:r>
      <w:proofErr w:type="spellEnd"/>
      <w:r w:rsidR="006D4D87" w:rsidRPr="00381BB8">
        <w:t xml:space="preserve">, </w:t>
      </w:r>
      <w:proofErr w:type="spellStart"/>
      <w:r w:rsidR="005D352E">
        <w:t>F</w:t>
      </w:r>
      <w:r w:rsidR="006D4D87" w:rsidRPr="00381BB8">
        <w:t>igma</w:t>
      </w:r>
      <w:proofErr w:type="spellEnd"/>
      <w:r w:rsidR="006D4D87" w:rsidRPr="00381BB8">
        <w:t xml:space="preserve">, </w:t>
      </w:r>
      <w:r w:rsidR="005D352E">
        <w:t>V</w:t>
      </w:r>
      <w:r w:rsidR="006D4D87" w:rsidRPr="00381BB8">
        <w:t xml:space="preserve">isual </w:t>
      </w:r>
      <w:r w:rsidR="005D352E">
        <w:t>S</w:t>
      </w:r>
      <w:r w:rsidR="006D4D87" w:rsidRPr="00381BB8">
        <w:t xml:space="preserve">tudio, </w:t>
      </w:r>
      <w:proofErr w:type="spellStart"/>
      <w:r w:rsidR="005D352E">
        <w:t>T</w:t>
      </w:r>
      <w:r w:rsidR="006D4D87" w:rsidRPr="00381BB8">
        <w:t>rello</w:t>
      </w:r>
      <w:proofErr w:type="spellEnd"/>
      <w:r w:rsidR="006D4D87" w:rsidRPr="00381BB8">
        <w:t xml:space="preserve">, </w:t>
      </w:r>
      <w:proofErr w:type="spellStart"/>
      <w:r w:rsidR="006D4D87" w:rsidRPr="00381BB8">
        <w:t>etc</w:t>
      </w:r>
      <w:proofErr w:type="spellEnd"/>
      <w:r w:rsidR="006D4D87" w:rsidRPr="00381BB8">
        <w:t>).</w:t>
      </w:r>
      <w:r w:rsidR="00E40E91">
        <w:t xml:space="preserve"> Imagens são bem-vindas.</w:t>
      </w:r>
    </w:p>
    <w:p w14:paraId="37666A2F" w14:textId="51773431" w:rsidR="003567D4" w:rsidRDefault="00346950">
      <w:r>
        <w:t>É importante que você coloque aqui</w:t>
      </w:r>
      <w:r w:rsidR="006D4D87" w:rsidRPr="00381BB8">
        <w:t xml:space="preserve"> quais são as </w:t>
      </w:r>
      <w:proofErr w:type="spellStart"/>
      <w:r w:rsidR="006D4D87" w:rsidRPr="00381BB8">
        <w:t>URLs</w:t>
      </w:r>
      <w:proofErr w:type="spellEnd"/>
      <w:r w:rsidR="006D4D87" w:rsidRPr="00381BB8">
        <w:t xml:space="preserve"> do </w:t>
      </w:r>
      <w:r w:rsidR="005D352E">
        <w:t>G</w:t>
      </w:r>
      <w:r w:rsidR="006D4D87" w:rsidRPr="00381BB8">
        <w:t>it</w:t>
      </w:r>
      <w:r w:rsidR="005D352E">
        <w:t>H</w:t>
      </w:r>
      <w:r w:rsidR="006D4D87" w:rsidRPr="00381BB8">
        <w:t>ub que você está utilizando.</w:t>
      </w:r>
      <w:bookmarkEnd w:id="17"/>
      <w:r>
        <w:t xml:space="preserve"> </w:t>
      </w:r>
      <w:r w:rsidRPr="00346950">
        <w:rPr>
          <w:rStyle w:val="Destaque"/>
        </w:rPr>
        <w:t>Não se esqueça disso!</w:t>
      </w:r>
      <w:r w:rsidR="00AC57D2" w:rsidRPr="00AC57D2">
        <w:t xml:space="preserve"> Segue um exemplo no parágrafo a seguir</w:t>
      </w:r>
      <w:r w:rsidR="00AC57D2">
        <w:t>:</w:t>
      </w:r>
    </w:p>
    <w:p w14:paraId="5DC5F1D0" w14:textId="651A0D65" w:rsidR="003567D4" w:rsidRDefault="003567D4">
      <w:r>
        <w:t xml:space="preserve">A URL do projeto no GitHub é </w:t>
      </w:r>
      <w:hyperlink r:id="rId10" w:history="1">
        <w:r w:rsidRPr="003567D4">
          <w:rPr>
            <w:rStyle w:val="Hyperlink"/>
            <w:rFonts w:ascii="Courier New" w:hAnsi="Courier New"/>
            <w:sz w:val="20"/>
          </w:rPr>
          <w:t>https://github.com/python/cpython</w:t>
        </w:r>
      </w:hyperlink>
      <w:r>
        <w:t>.</w:t>
      </w:r>
    </w:p>
    <w:p w14:paraId="24B378C6" w14:textId="72C3D4C1" w:rsidR="00A347E9" w:rsidRDefault="006D4D87">
      <w:r>
        <w:t>Se preferir,</w:t>
      </w:r>
      <w:r w:rsidR="00D63431">
        <w:t xml:space="preserve"> </w:t>
      </w:r>
      <w:r>
        <w:t>liste</w:t>
      </w:r>
      <w:r w:rsidR="00D63431">
        <w:t xml:space="preserve"> todas as tecnologias utilizadas</w:t>
      </w:r>
      <w:r>
        <w:t xml:space="preserve">, tal como demonstrado na </w:t>
      </w:r>
      <w:r w:rsidR="00492ECC">
        <w:fldChar w:fldCharType="begin"/>
      </w:r>
      <w:r w:rsidR="00492ECC">
        <w:instrText xml:space="preserve"> REF _Ref69686458 \h </w:instrText>
      </w:r>
      <w:r w:rsidR="00492ECC">
        <w:fldChar w:fldCharType="separate"/>
      </w:r>
      <w:r w:rsidR="00492ECC">
        <w:t xml:space="preserve">Quadro </w:t>
      </w:r>
      <w:r w:rsidR="00492ECC">
        <w:rPr>
          <w:noProof/>
        </w:rPr>
        <w:t>3</w:t>
      </w:r>
      <w:r w:rsidR="00492ECC">
        <w:fldChar w:fldCharType="end"/>
      </w:r>
      <w:r w:rsidR="00D63431">
        <w:t xml:space="preserve">, </w:t>
      </w:r>
      <w:r>
        <w:t>evidenciando</w:t>
      </w:r>
      <w:r w:rsidR="00D63431">
        <w:t xml:space="preserve"> o propósito de cada uma dentro da solução e uma justificativa simples do motivo de sua utilização.</w:t>
      </w:r>
    </w:p>
    <w:p w14:paraId="1EBA10C0" w14:textId="7B2F824A" w:rsidR="00492ECC" w:rsidRDefault="00492ECC" w:rsidP="003B0B27">
      <w:pPr>
        <w:pStyle w:val="Legenda"/>
      </w:pPr>
      <w:bookmarkStart w:id="18" w:name="_heading=h.tyjcwt" w:colFirst="0" w:colLast="0"/>
      <w:bookmarkStart w:id="19" w:name="_Ref69686458"/>
      <w:bookmarkEnd w:id="18"/>
      <w:r>
        <w:t xml:space="preserve">Quadro </w:t>
      </w:r>
      <w:fldSimple w:instr=" SEQ Quadro \* ARABIC ">
        <w:r>
          <w:rPr>
            <w:noProof/>
          </w:rPr>
          <w:t>3</w:t>
        </w:r>
      </w:fldSimple>
      <w:bookmarkEnd w:id="19"/>
      <w:r>
        <w:t xml:space="preserve"> – Tecnologias utilizadas.</w:t>
      </w:r>
    </w:p>
    <w:tbl>
      <w:tblPr>
        <w:tblStyle w:val="a0"/>
        <w:tblW w:w="907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600" w:firstRow="0" w:lastRow="0" w:firstColumn="0" w:lastColumn="0" w:noHBand="1" w:noVBand="1"/>
      </w:tblPr>
      <w:tblGrid>
        <w:gridCol w:w="1361"/>
        <w:gridCol w:w="7711"/>
      </w:tblGrid>
      <w:tr w:rsidR="003D4F54" w14:paraId="047768E4" w14:textId="77777777" w:rsidTr="00BC723C">
        <w:trPr>
          <w:cantSplit/>
          <w:tblHeader/>
          <w:jc w:val="center"/>
        </w:trPr>
        <w:tc>
          <w:tcPr>
            <w:tcW w:w="136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8E9AC1" w14:textId="77777777" w:rsidR="003D4F54" w:rsidRDefault="003D4F54" w:rsidP="004F4452">
            <w:pPr>
              <w:pStyle w:val="Ttulodatabelajustificado"/>
            </w:pPr>
            <w:r>
              <w:t>Tecnologia</w:t>
            </w:r>
          </w:p>
        </w:tc>
        <w:tc>
          <w:tcPr>
            <w:tcW w:w="771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937EE2" w14:textId="77777777" w:rsidR="003D4F54" w:rsidRDefault="003D4F54" w:rsidP="004F4452">
            <w:pPr>
              <w:pStyle w:val="Ttulodatabelajustificado"/>
            </w:pPr>
            <w:r>
              <w:t>Justificativa</w:t>
            </w:r>
          </w:p>
        </w:tc>
      </w:tr>
      <w:tr w:rsidR="003D4F54" w14:paraId="61A1B0C3" w14:textId="77777777" w:rsidTr="00BC723C">
        <w:trPr>
          <w:cantSplit/>
          <w:jc w:val="center"/>
        </w:trPr>
        <w:tc>
          <w:tcPr>
            <w:tcW w:w="1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FF9C8F" w14:textId="77777777" w:rsidR="003D4F54" w:rsidRDefault="003D4F54" w:rsidP="004F4452">
            <w:pPr>
              <w:pStyle w:val="Interiordatabelajustificado"/>
            </w:pPr>
            <w:proofErr w:type="spellStart"/>
            <w:r>
              <w:t>Git</w:t>
            </w:r>
            <w:proofErr w:type="spellEnd"/>
          </w:p>
        </w:tc>
        <w:tc>
          <w:tcPr>
            <w:tcW w:w="7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CA9691" w14:textId="77777777" w:rsidR="00346950" w:rsidRDefault="00346950" w:rsidP="004F4452">
            <w:pPr>
              <w:pStyle w:val="Interiordatabelajustificado"/>
            </w:pPr>
            <w:r>
              <w:t>Sistema de versionamento de código distribuído entre todos os desenvolvedores.</w:t>
            </w:r>
          </w:p>
          <w:p w14:paraId="41C5F054" w14:textId="46FEE4A9" w:rsidR="003D4F54" w:rsidRDefault="00346950" w:rsidP="004F4452">
            <w:pPr>
              <w:pStyle w:val="Interiordatabelajustificado"/>
            </w:pPr>
            <w:r>
              <w:t>Necessário também devido as ferramentas de hospedagem escolhidas.</w:t>
            </w:r>
          </w:p>
        </w:tc>
      </w:tr>
      <w:tr w:rsidR="00346950" w14:paraId="6E591677" w14:textId="77777777" w:rsidTr="00BC723C">
        <w:trPr>
          <w:cantSplit/>
          <w:jc w:val="center"/>
        </w:trPr>
        <w:tc>
          <w:tcPr>
            <w:tcW w:w="1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FBFC17" w14:textId="3C4C5D80" w:rsidR="00346950" w:rsidRDefault="00346950" w:rsidP="004F4452">
            <w:pPr>
              <w:pStyle w:val="Interiordatabelajustificado"/>
            </w:pPr>
            <w:r>
              <w:t>GitHub</w:t>
            </w:r>
          </w:p>
        </w:tc>
        <w:tc>
          <w:tcPr>
            <w:tcW w:w="7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02AAA3" w14:textId="546C9686" w:rsidR="00346950" w:rsidRDefault="00346950" w:rsidP="004F4452">
            <w:pPr>
              <w:pStyle w:val="Interiordatabelajustificado"/>
            </w:pPr>
            <w:r w:rsidRPr="00346950">
              <w:rPr>
                <w:rStyle w:val="Estrangeiro"/>
              </w:rPr>
              <w:t>Site</w:t>
            </w:r>
            <w:r>
              <w:t xml:space="preserve"> onde o código-fonte é hospedado e </w:t>
            </w:r>
            <w:proofErr w:type="spellStart"/>
            <w:r>
              <w:t>versionado</w:t>
            </w:r>
            <w:proofErr w:type="spellEnd"/>
            <w:r>
              <w:t>.</w:t>
            </w:r>
          </w:p>
        </w:tc>
      </w:tr>
      <w:tr w:rsidR="003D4F54" w14:paraId="494513CD" w14:textId="77777777" w:rsidTr="00BC723C">
        <w:trPr>
          <w:cantSplit/>
          <w:jc w:val="center"/>
        </w:trPr>
        <w:tc>
          <w:tcPr>
            <w:tcW w:w="1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071869" w14:textId="019C289A" w:rsidR="003D4F54" w:rsidRDefault="003D4F54" w:rsidP="004F4452">
            <w:pPr>
              <w:pStyle w:val="Interiordatabelajustificado"/>
            </w:pPr>
            <w:r>
              <w:t>Python</w:t>
            </w:r>
          </w:p>
        </w:tc>
        <w:tc>
          <w:tcPr>
            <w:tcW w:w="7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E611C9" w14:textId="7D9AAD56" w:rsidR="003D4F54" w:rsidRDefault="00346950" w:rsidP="004F4452">
            <w:pPr>
              <w:pStyle w:val="Interiordatabelajustificado"/>
            </w:pPr>
            <w:r>
              <w:t xml:space="preserve">Linguagem de programação utilizada para desenvolver o </w:t>
            </w:r>
            <w:r w:rsidRPr="00346950">
              <w:rPr>
                <w:rStyle w:val="Estrangeiro"/>
              </w:rPr>
              <w:t>backend</w:t>
            </w:r>
            <w:r>
              <w:t xml:space="preserve"> do projeto</w:t>
            </w:r>
            <w:r w:rsidR="003D4F54">
              <w:t>.</w:t>
            </w:r>
          </w:p>
        </w:tc>
      </w:tr>
      <w:tr w:rsidR="003D4F54" w14:paraId="5018FB61" w14:textId="77777777" w:rsidTr="00BC723C">
        <w:trPr>
          <w:cantSplit/>
          <w:jc w:val="center"/>
        </w:trPr>
        <w:tc>
          <w:tcPr>
            <w:tcW w:w="1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1579C2" w14:textId="20A9DECF" w:rsidR="003D4F54" w:rsidRDefault="003D4F54" w:rsidP="004F4452">
            <w:pPr>
              <w:pStyle w:val="Interiordatabelajustificado"/>
            </w:pPr>
            <w:proofErr w:type="spellStart"/>
            <w:r>
              <w:t>MariaDB</w:t>
            </w:r>
            <w:proofErr w:type="spellEnd"/>
          </w:p>
        </w:tc>
        <w:tc>
          <w:tcPr>
            <w:tcW w:w="7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975808" w14:textId="101EF4B0" w:rsidR="003D4F54" w:rsidRPr="005A356A" w:rsidRDefault="00346950" w:rsidP="004F4452">
            <w:pPr>
              <w:pStyle w:val="Interiordatabelajustificado"/>
            </w:pPr>
            <w:r>
              <w:t>Sistema gerenciador de banco de dados</w:t>
            </w:r>
            <w:r w:rsidR="003D4F54" w:rsidRPr="005A356A">
              <w:t xml:space="preserve"> </w:t>
            </w:r>
            <w:r>
              <w:t>r</w:t>
            </w:r>
            <w:r w:rsidR="003D4F54" w:rsidRPr="005A356A">
              <w:t xml:space="preserve">elacional </w:t>
            </w:r>
            <w:r>
              <w:t>utilizado para persistirem-se os dados cadastrais do projeto</w:t>
            </w:r>
            <w:r w:rsidR="003D4F54" w:rsidRPr="005A356A">
              <w:t>.</w:t>
            </w:r>
          </w:p>
        </w:tc>
      </w:tr>
      <w:tr w:rsidR="00346950" w14:paraId="0E536DB0" w14:textId="77777777" w:rsidTr="00BC723C">
        <w:trPr>
          <w:cantSplit/>
          <w:jc w:val="center"/>
        </w:trPr>
        <w:tc>
          <w:tcPr>
            <w:tcW w:w="1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043E73" w14:textId="46289AE1" w:rsidR="00346950" w:rsidRDefault="00346950" w:rsidP="004F4452">
            <w:pPr>
              <w:pStyle w:val="Interiordatabelajustificado"/>
            </w:pPr>
            <w:proofErr w:type="spellStart"/>
            <w:r>
              <w:t>Flask</w:t>
            </w:r>
            <w:proofErr w:type="spellEnd"/>
          </w:p>
        </w:tc>
        <w:tc>
          <w:tcPr>
            <w:tcW w:w="7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DC9BD8" w14:textId="1BE6EBA1" w:rsidR="00346950" w:rsidRDefault="00346950" w:rsidP="004F4452">
            <w:pPr>
              <w:pStyle w:val="Interiordatabelajustificado"/>
            </w:pPr>
            <w:r>
              <w:t xml:space="preserve">Biblioteca em Python utilizada para servir-se as funcionalidades do </w:t>
            </w:r>
            <w:r w:rsidRPr="006F1E1F">
              <w:rPr>
                <w:rStyle w:val="Estrangeiro"/>
              </w:rPr>
              <w:t>backend</w:t>
            </w:r>
            <w:r>
              <w:t xml:space="preserve"> por meio do protocolo HTTP.</w:t>
            </w:r>
          </w:p>
        </w:tc>
      </w:tr>
      <w:tr w:rsidR="00346950" w14:paraId="068F1EFB" w14:textId="77777777" w:rsidTr="00BC723C">
        <w:trPr>
          <w:cantSplit/>
          <w:jc w:val="center"/>
        </w:trPr>
        <w:tc>
          <w:tcPr>
            <w:tcW w:w="1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7440BC" w14:textId="69813362" w:rsidR="00346950" w:rsidRDefault="00346950" w:rsidP="004F4452">
            <w:pPr>
              <w:pStyle w:val="Interiordatabelajustificado"/>
            </w:pPr>
            <w:proofErr w:type="spellStart"/>
            <w:r>
              <w:t>Jinja</w:t>
            </w:r>
            <w:proofErr w:type="spellEnd"/>
            <w:r>
              <w:t xml:space="preserve"> 2</w:t>
            </w:r>
          </w:p>
        </w:tc>
        <w:tc>
          <w:tcPr>
            <w:tcW w:w="7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E43342" w14:textId="1ADFD8CB" w:rsidR="00346950" w:rsidRDefault="00346950" w:rsidP="004F4452">
            <w:pPr>
              <w:pStyle w:val="Interiordatabelajustificado"/>
            </w:pPr>
            <w:r>
              <w:t xml:space="preserve">Biblioteca do Python utilizada para, em conjunto com o </w:t>
            </w:r>
            <w:proofErr w:type="spellStart"/>
            <w:r>
              <w:t>Flask</w:t>
            </w:r>
            <w:proofErr w:type="spellEnd"/>
            <w:r>
              <w:t xml:space="preserve">, montar-se no </w:t>
            </w:r>
            <w:r w:rsidRPr="00346950">
              <w:rPr>
                <w:rStyle w:val="Estrangeiro"/>
              </w:rPr>
              <w:t>backend</w:t>
            </w:r>
            <w:r>
              <w:t xml:space="preserve"> as páginas HTML que serão servidas ao navegador cliente.</w:t>
            </w:r>
          </w:p>
        </w:tc>
      </w:tr>
      <w:tr w:rsidR="00346950" w14:paraId="43E992D4" w14:textId="77777777" w:rsidTr="00BC723C">
        <w:trPr>
          <w:cantSplit/>
          <w:jc w:val="center"/>
        </w:trPr>
        <w:tc>
          <w:tcPr>
            <w:tcW w:w="1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8A1ECA" w14:textId="71512DE2" w:rsidR="00346950" w:rsidRDefault="00346950" w:rsidP="004F4452">
            <w:pPr>
              <w:pStyle w:val="Interiordatabelajustificado"/>
            </w:pPr>
            <w:r>
              <w:lastRenderedPageBreak/>
              <w:t>HTML</w:t>
            </w:r>
          </w:p>
        </w:tc>
        <w:tc>
          <w:tcPr>
            <w:tcW w:w="7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CBDCFC" w14:textId="376C8CB5" w:rsidR="00346950" w:rsidRDefault="00346950" w:rsidP="004F4452">
            <w:pPr>
              <w:pStyle w:val="Interiordatabelajustificado"/>
            </w:pPr>
            <w:r>
              <w:t>Padrão no qual as páginas servidas ao navegador cliente estão codificadas.</w:t>
            </w:r>
          </w:p>
        </w:tc>
      </w:tr>
      <w:tr w:rsidR="00346950" w14:paraId="21C9E647" w14:textId="77777777" w:rsidTr="00BC723C">
        <w:trPr>
          <w:cantSplit/>
          <w:jc w:val="center"/>
        </w:trPr>
        <w:tc>
          <w:tcPr>
            <w:tcW w:w="1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58D315" w14:textId="1E658916" w:rsidR="00346950" w:rsidRDefault="00346950" w:rsidP="004F4452">
            <w:pPr>
              <w:pStyle w:val="Interiordatabelajustificado"/>
            </w:pPr>
            <w:r>
              <w:t>CSS</w:t>
            </w:r>
          </w:p>
        </w:tc>
        <w:tc>
          <w:tcPr>
            <w:tcW w:w="7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A67B03" w14:textId="69862DD7" w:rsidR="00346950" w:rsidRDefault="00346950" w:rsidP="004F4452">
            <w:pPr>
              <w:pStyle w:val="Interiordatabelajustificado"/>
            </w:pPr>
            <w:r>
              <w:t>Padrão utilizado pelo navegador para estilizar e formatar as páginas clientes adequadamente.</w:t>
            </w:r>
          </w:p>
        </w:tc>
      </w:tr>
      <w:tr w:rsidR="00346950" w14:paraId="054DF8EE" w14:textId="77777777" w:rsidTr="00BC723C">
        <w:trPr>
          <w:cantSplit/>
          <w:jc w:val="center"/>
        </w:trPr>
        <w:tc>
          <w:tcPr>
            <w:tcW w:w="1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195222" w14:textId="42E18A7E" w:rsidR="00346950" w:rsidRDefault="00346950" w:rsidP="004F4452">
            <w:pPr>
              <w:pStyle w:val="Interiordatabelajustificado"/>
            </w:pPr>
            <w:proofErr w:type="spellStart"/>
            <w:r>
              <w:t>Java</w:t>
            </w:r>
            <w:r w:rsidR="00F50ACC">
              <w:t>S</w:t>
            </w:r>
            <w:r>
              <w:t>cript</w:t>
            </w:r>
            <w:proofErr w:type="spellEnd"/>
          </w:p>
        </w:tc>
        <w:tc>
          <w:tcPr>
            <w:tcW w:w="7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708292" w14:textId="4C2893F1" w:rsidR="00346950" w:rsidRDefault="00346950" w:rsidP="004F4452">
            <w:pPr>
              <w:pStyle w:val="Interiordatabelajustificado"/>
            </w:pPr>
            <w:r>
              <w:t xml:space="preserve">Linguagem de programação utilizada para desenvolver o </w:t>
            </w:r>
            <w:r>
              <w:rPr>
                <w:rStyle w:val="Estrangeiro"/>
              </w:rPr>
              <w:t>front</w:t>
            </w:r>
            <w:r w:rsidRPr="00346950">
              <w:rPr>
                <w:rStyle w:val="Estrangeiro"/>
              </w:rPr>
              <w:t>end</w:t>
            </w:r>
            <w:r>
              <w:t xml:space="preserve"> do projeto.</w:t>
            </w:r>
          </w:p>
        </w:tc>
      </w:tr>
      <w:tr w:rsidR="00346950" w14:paraId="549295B3" w14:textId="77777777" w:rsidTr="00BC723C">
        <w:trPr>
          <w:cantSplit/>
          <w:jc w:val="center"/>
        </w:trPr>
        <w:tc>
          <w:tcPr>
            <w:tcW w:w="1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7055DE" w14:textId="0FDCA95D" w:rsidR="00346950" w:rsidRDefault="00346950" w:rsidP="004F4452">
            <w:pPr>
              <w:pStyle w:val="Interiordatabelajustificado"/>
            </w:pPr>
            <w:proofErr w:type="spellStart"/>
            <w:r>
              <w:t>Bootstrap</w:t>
            </w:r>
            <w:proofErr w:type="spellEnd"/>
          </w:p>
        </w:tc>
        <w:tc>
          <w:tcPr>
            <w:tcW w:w="7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9B0EC6" w14:textId="17C659B1" w:rsidR="00346950" w:rsidRDefault="00346950" w:rsidP="004F4452">
            <w:pPr>
              <w:pStyle w:val="Interiordatabelajustificado"/>
            </w:pPr>
            <w:r>
              <w:t xml:space="preserve">Biblioteca utilizada para simplificar e padronizar a estilização do </w:t>
            </w:r>
            <w:r w:rsidRPr="00346950">
              <w:rPr>
                <w:rStyle w:val="Estrangeiro"/>
              </w:rPr>
              <w:t>frontend</w:t>
            </w:r>
            <w:r>
              <w:t>.</w:t>
            </w:r>
          </w:p>
        </w:tc>
      </w:tr>
      <w:tr w:rsidR="00346950" w14:paraId="7779BD19" w14:textId="77777777" w:rsidTr="00BC723C">
        <w:trPr>
          <w:cantSplit/>
          <w:jc w:val="center"/>
        </w:trPr>
        <w:tc>
          <w:tcPr>
            <w:tcW w:w="1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7AC07E" w14:textId="15CBDF39" w:rsidR="00346950" w:rsidRDefault="00346950" w:rsidP="004F4452">
            <w:pPr>
              <w:pStyle w:val="Interiordatabelajustificado"/>
            </w:pPr>
            <w:proofErr w:type="spellStart"/>
            <w:r>
              <w:t>jQuery</w:t>
            </w:r>
            <w:proofErr w:type="spellEnd"/>
          </w:p>
        </w:tc>
        <w:tc>
          <w:tcPr>
            <w:tcW w:w="7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3781C3" w14:textId="0D6049D7" w:rsidR="00346950" w:rsidRDefault="00346950" w:rsidP="004F4452">
            <w:pPr>
              <w:pStyle w:val="Interiordatabelajustificado"/>
            </w:pPr>
            <w:r>
              <w:t xml:space="preserve">Biblioteca em </w:t>
            </w:r>
            <w:proofErr w:type="spellStart"/>
            <w:r>
              <w:t>Javascript</w:t>
            </w:r>
            <w:proofErr w:type="spellEnd"/>
            <w:r>
              <w:t xml:space="preserve"> utilizada para simplificar e agilizar o</w:t>
            </w:r>
            <w:r w:rsidR="006F1E1F">
              <w:t xml:space="preserve"> </w:t>
            </w:r>
            <w:r>
              <w:t>desenvolviment</w:t>
            </w:r>
            <w:r w:rsidR="00F73F34">
              <w:t>o</w:t>
            </w:r>
            <w:r>
              <w:t xml:space="preserve"> de diversas funcionalidades do </w:t>
            </w:r>
            <w:r w:rsidRPr="00346950">
              <w:rPr>
                <w:rStyle w:val="Estrangeiro"/>
              </w:rPr>
              <w:t>frontend</w:t>
            </w:r>
            <w:r>
              <w:t>.</w:t>
            </w:r>
          </w:p>
        </w:tc>
      </w:tr>
      <w:tr w:rsidR="00F73F34" w14:paraId="3159723E" w14:textId="77777777" w:rsidTr="00BC723C">
        <w:trPr>
          <w:cantSplit/>
          <w:jc w:val="center"/>
        </w:trPr>
        <w:tc>
          <w:tcPr>
            <w:tcW w:w="1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4FCFB9" w14:textId="37D1F951" w:rsidR="00F73F34" w:rsidRDefault="00F73F34" w:rsidP="004F4452">
            <w:pPr>
              <w:pStyle w:val="Interiordatabelajustificado"/>
            </w:pPr>
            <w:proofErr w:type="spellStart"/>
            <w:r>
              <w:t>Heroku</w:t>
            </w:r>
            <w:proofErr w:type="spellEnd"/>
          </w:p>
        </w:tc>
        <w:tc>
          <w:tcPr>
            <w:tcW w:w="7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E0D509" w14:textId="30C787ED" w:rsidR="00F73F34" w:rsidRDefault="00F73F34" w:rsidP="004F4452">
            <w:pPr>
              <w:pStyle w:val="Interiordatabelajustificado"/>
            </w:pPr>
            <w:r>
              <w:t xml:space="preserve">Utilizado para hospedar o </w:t>
            </w:r>
            <w:r w:rsidRPr="008E0AC7">
              <w:rPr>
                <w:rStyle w:val="Estrangeiro"/>
              </w:rPr>
              <w:t>backend</w:t>
            </w:r>
            <w:r>
              <w:t xml:space="preserve"> e o banco de dados.</w:t>
            </w:r>
          </w:p>
        </w:tc>
      </w:tr>
    </w:tbl>
    <w:p w14:paraId="5BAEBC76" w14:textId="7EE26B76" w:rsidR="00B357BF" w:rsidRDefault="00B357BF" w:rsidP="00AC2D20">
      <w:pPr>
        <w:pStyle w:val="Legendainferior"/>
      </w:pPr>
      <w:r>
        <w:t>Fonte: Os autores.</w:t>
      </w:r>
    </w:p>
    <w:p w14:paraId="4F4177F7" w14:textId="7FA95885" w:rsidR="007E1EB1" w:rsidRDefault="007E1EB1" w:rsidP="007E1EB1">
      <w:r>
        <w:t xml:space="preserve">O </w:t>
      </w:r>
      <w:r>
        <w:fldChar w:fldCharType="begin"/>
      </w:r>
      <w:r>
        <w:instrText xml:space="preserve"> REF _Ref70201046 \h </w:instrText>
      </w:r>
      <w:r>
        <w:fldChar w:fldCharType="separate"/>
      </w:r>
      <w:r>
        <w:t xml:space="preserve">Quadro </w:t>
      </w:r>
      <w:r>
        <w:rPr>
          <w:noProof/>
        </w:rPr>
        <w:t>4</w:t>
      </w:r>
      <w:r>
        <w:fldChar w:fldCharType="end"/>
      </w:r>
      <w:r>
        <w:t xml:space="preserve"> que se segue é mais um outro exemplo de um quadro informativo</w:t>
      </w:r>
      <w:r w:rsidR="00321195">
        <w:t xml:space="preserve"> que você pode adicionar ao seu texto.</w:t>
      </w:r>
    </w:p>
    <w:p w14:paraId="6822DE2B" w14:textId="7A890B59" w:rsidR="007E1EB1" w:rsidRDefault="007E1EB1" w:rsidP="007E1EB1">
      <w:pPr>
        <w:pStyle w:val="Legenda"/>
      </w:pPr>
      <w:bookmarkStart w:id="20" w:name="_Ref70201046"/>
      <w:r>
        <w:t xml:space="preserve">Quadro </w:t>
      </w:r>
      <w:fldSimple w:instr=" SEQ Quadro \* ARABIC ">
        <w:r>
          <w:rPr>
            <w:noProof/>
          </w:rPr>
          <w:t>4</w:t>
        </w:r>
      </w:fldSimple>
      <w:bookmarkEnd w:id="20"/>
      <w:r w:rsidRPr="00004837">
        <w:t xml:space="preserve"> – Exemplo de </w:t>
      </w:r>
      <w:r>
        <w:t>quadro com diferentes alinhamentos de células.</w:t>
      </w:r>
    </w:p>
    <w:tbl>
      <w:tblPr>
        <w:tblW w:w="907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600" w:firstRow="0" w:lastRow="0" w:firstColumn="0" w:lastColumn="0" w:noHBand="1" w:noVBand="1"/>
      </w:tblPr>
      <w:tblGrid>
        <w:gridCol w:w="2268"/>
        <w:gridCol w:w="2268"/>
        <w:gridCol w:w="2268"/>
        <w:gridCol w:w="2268"/>
      </w:tblGrid>
      <w:tr w:rsidR="007E1EB1" w14:paraId="530F414A" w14:textId="77777777" w:rsidTr="00BC723C">
        <w:trPr>
          <w:cantSplit/>
          <w:tblHeader/>
          <w:jc w:val="center"/>
        </w:trPr>
        <w:tc>
          <w:tcPr>
            <w:tcW w:w="22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B20EFC" w14:textId="77777777" w:rsidR="007E1EB1" w:rsidRPr="001F0332" w:rsidRDefault="007E1EB1" w:rsidP="009D5ABC">
            <w:pPr>
              <w:pStyle w:val="Ttulodatabelaesquerda"/>
            </w:pPr>
            <w:r>
              <w:t>À esquerda</w:t>
            </w:r>
          </w:p>
        </w:tc>
        <w:tc>
          <w:tcPr>
            <w:tcW w:w="22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F59A95" w14:textId="77777777" w:rsidR="007E1EB1" w:rsidRPr="001F0332" w:rsidRDefault="007E1EB1" w:rsidP="009D5ABC">
            <w:pPr>
              <w:pStyle w:val="Ttulodatabelacentralizado"/>
            </w:pPr>
            <w:r>
              <w:t>Centralizado</w:t>
            </w:r>
          </w:p>
        </w:tc>
        <w:tc>
          <w:tcPr>
            <w:tcW w:w="2268" w:type="dxa"/>
            <w:shd w:val="clear" w:color="auto" w:fill="D9D9D9"/>
            <w:vAlign w:val="center"/>
          </w:tcPr>
          <w:p w14:paraId="6A383971" w14:textId="77777777" w:rsidR="007E1EB1" w:rsidRPr="001F0332" w:rsidRDefault="007E1EB1" w:rsidP="009D5ABC">
            <w:pPr>
              <w:pStyle w:val="Ttulodatabeladireita"/>
            </w:pPr>
            <w:r>
              <w:t>À direita</w:t>
            </w:r>
          </w:p>
        </w:tc>
        <w:tc>
          <w:tcPr>
            <w:tcW w:w="2268" w:type="dxa"/>
            <w:shd w:val="clear" w:color="auto" w:fill="D9D9D9"/>
            <w:vAlign w:val="center"/>
          </w:tcPr>
          <w:p w14:paraId="0A0092E0" w14:textId="77777777" w:rsidR="007E1EB1" w:rsidRPr="001F0332" w:rsidRDefault="007E1EB1" w:rsidP="009D5ABC">
            <w:pPr>
              <w:pStyle w:val="Ttulodatabelajustificado"/>
            </w:pPr>
            <w:r>
              <w:t>Justificado</w:t>
            </w:r>
          </w:p>
        </w:tc>
      </w:tr>
      <w:tr w:rsidR="007E1EB1" w14:paraId="42519EA1" w14:textId="77777777" w:rsidTr="00BC723C">
        <w:trPr>
          <w:cantSplit/>
          <w:jc w:val="center"/>
        </w:trPr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488A47" w14:textId="77777777" w:rsidR="007E1EB1" w:rsidRPr="001F0332" w:rsidRDefault="007E1EB1" w:rsidP="009D5ABC">
            <w:pPr>
              <w:pStyle w:val="Interiordatabelaesquerda"/>
            </w:pPr>
            <w:r>
              <w:t>Pikachu, eu escolho você.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ED89D3" w14:textId="77777777" w:rsidR="007E1EB1" w:rsidRPr="001F0332" w:rsidRDefault="007E1EB1" w:rsidP="009D5ABC">
            <w:pPr>
              <w:pStyle w:val="Interiordatabelacentralizado"/>
            </w:pPr>
            <w:r>
              <w:t>Pikachu, eu escolho você.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BCD6128" w14:textId="77777777" w:rsidR="007E1EB1" w:rsidRPr="00CF4BAD" w:rsidRDefault="007E1EB1" w:rsidP="009D5ABC">
            <w:pPr>
              <w:pStyle w:val="Interiordatabeladireita"/>
              <w:rPr>
                <w:rStyle w:val="Anexo-Ttulo9"/>
              </w:rPr>
            </w:pPr>
            <w:r w:rsidRPr="00CF4BAD">
              <w:t>Pikachu, eu escolho você.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1151EF7" w14:textId="77777777" w:rsidR="007E1EB1" w:rsidRPr="001F0332" w:rsidRDefault="007E1EB1" w:rsidP="009D5ABC">
            <w:pPr>
              <w:pStyle w:val="Interiordatabelajustificado"/>
            </w:pPr>
            <w:r>
              <w:t>Pikachu, eu escolho você.</w:t>
            </w:r>
          </w:p>
        </w:tc>
      </w:tr>
      <w:tr w:rsidR="007E1EB1" w14:paraId="56C64A38" w14:textId="77777777" w:rsidTr="00BC723C">
        <w:trPr>
          <w:cantSplit/>
          <w:jc w:val="center"/>
        </w:trPr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3F6978" w14:textId="77777777" w:rsidR="007E1EB1" w:rsidRDefault="007E1EB1" w:rsidP="009D5ABC">
            <w:pPr>
              <w:pStyle w:val="Interiordatabelaesquerda"/>
            </w:pPr>
            <w:r>
              <w:t xml:space="preserve">Sou </w:t>
            </w:r>
            <w:proofErr w:type="spellStart"/>
            <w:r>
              <w:t>Ladybug</w:t>
            </w:r>
            <w:proofErr w:type="spellEnd"/>
            <w:r>
              <w:t>!</w:t>
            </w:r>
          </w:p>
          <w:p w14:paraId="2BBDF869" w14:textId="77777777" w:rsidR="007E1EB1" w:rsidRDefault="007E1EB1" w:rsidP="009D5ABC">
            <w:pPr>
              <w:pStyle w:val="Interiordatabelaesquerda"/>
            </w:pPr>
            <w:r>
              <w:t>Sempre a melhor!</w:t>
            </w:r>
          </w:p>
          <w:p w14:paraId="31EFA97D" w14:textId="77777777" w:rsidR="007E1EB1" w:rsidRPr="001F0332" w:rsidRDefault="007E1EB1" w:rsidP="009D5ABC">
            <w:pPr>
              <w:pStyle w:val="Interiordatabelaesquerda"/>
            </w:pPr>
            <w:r>
              <w:t>Contra o inimigo eu vou lutar!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45F5FA" w14:textId="77777777" w:rsidR="007E1EB1" w:rsidRDefault="007E1EB1" w:rsidP="009D5ABC">
            <w:pPr>
              <w:pStyle w:val="Interiordatabelacentralizado"/>
            </w:pPr>
            <w:r>
              <w:t xml:space="preserve">Sou </w:t>
            </w:r>
            <w:proofErr w:type="spellStart"/>
            <w:r>
              <w:t>Ladybug</w:t>
            </w:r>
            <w:proofErr w:type="spellEnd"/>
            <w:r>
              <w:t>!</w:t>
            </w:r>
          </w:p>
          <w:p w14:paraId="60FA624B" w14:textId="77777777" w:rsidR="007E1EB1" w:rsidRDefault="007E1EB1" w:rsidP="009D5ABC">
            <w:pPr>
              <w:pStyle w:val="Interiordatabelacentralizado"/>
            </w:pPr>
            <w:r>
              <w:t>Sempre a melhor!</w:t>
            </w:r>
          </w:p>
          <w:p w14:paraId="0099B55C" w14:textId="77777777" w:rsidR="007E1EB1" w:rsidRPr="001F0332" w:rsidRDefault="007E1EB1" w:rsidP="009D5ABC">
            <w:pPr>
              <w:pStyle w:val="Interiordatabelacentralizado"/>
            </w:pPr>
            <w:r>
              <w:t>Contra o inimigo eu vou lutar!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3CF434B" w14:textId="77777777" w:rsidR="007E1EB1" w:rsidRDefault="007E1EB1" w:rsidP="009D5ABC">
            <w:pPr>
              <w:pStyle w:val="Interiordatabeladireita"/>
            </w:pPr>
            <w:r>
              <w:t xml:space="preserve">Sou </w:t>
            </w:r>
            <w:proofErr w:type="spellStart"/>
            <w:r>
              <w:t>Ladybug</w:t>
            </w:r>
            <w:proofErr w:type="spellEnd"/>
            <w:r>
              <w:t>!</w:t>
            </w:r>
          </w:p>
          <w:p w14:paraId="615568EA" w14:textId="77777777" w:rsidR="007E1EB1" w:rsidRDefault="007E1EB1" w:rsidP="009D5ABC">
            <w:pPr>
              <w:pStyle w:val="Interiordatabeladireita"/>
            </w:pPr>
            <w:r>
              <w:t>Sempre a melhor!</w:t>
            </w:r>
          </w:p>
          <w:p w14:paraId="24A6C817" w14:textId="77777777" w:rsidR="007E1EB1" w:rsidRPr="00CF4BAD" w:rsidRDefault="007E1EB1" w:rsidP="009D5ABC">
            <w:pPr>
              <w:pStyle w:val="Interiordatabeladireita"/>
              <w:rPr>
                <w:rStyle w:val="Anexo-Ttulo9"/>
              </w:rPr>
            </w:pPr>
            <w:r>
              <w:t>Contra o inimigo eu vou lutar!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D56EBE1" w14:textId="77777777" w:rsidR="007E1EB1" w:rsidRDefault="007E1EB1" w:rsidP="009D5ABC">
            <w:pPr>
              <w:pStyle w:val="Interiordatabelajustificado"/>
            </w:pPr>
            <w:r>
              <w:t xml:space="preserve">Sou </w:t>
            </w:r>
            <w:proofErr w:type="spellStart"/>
            <w:r>
              <w:t>Ladybug</w:t>
            </w:r>
            <w:proofErr w:type="spellEnd"/>
            <w:r>
              <w:t>!</w:t>
            </w:r>
          </w:p>
          <w:p w14:paraId="7AA3E230" w14:textId="77777777" w:rsidR="007E1EB1" w:rsidRDefault="007E1EB1" w:rsidP="009D5ABC">
            <w:pPr>
              <w:pStyle w:val="Interiordatabelajustificado"/>
            </w:pPr>
            <w:r>
              <w:t>Sempre a melhor!</w:t>
            </w:r>
          </w:p>
          <w:p w14:paraId="7C294844" w14:textId="77777777" w:rsidR="007E1EB1" w:rsidRPr="001F0332" w:rsidRDefault="007E1EB1" w:rsidP="009D5ABC">
            <w:pPr>
              <w:pStyle w:val="Interiordatabelajustificado"/>
            </w:pPr>
            <w:r>
              <w:t>Contra o inimigo eu vou lutar!</w:t>
            </w:r>
          </w:p>
        </w:tc>
      </w:tr>
    </w:tbl>
    <w:p w14:paraId="6A795B88" w14:textId="77777777" w:rsidR="007E1EB1" w:rsidRDefault="007E1EB1" w:rsidP="007E1EB1">
      <w:pPr>
        <w:pStyle w:val="Legendainferior"/>
      </w:pPr>
      <w:r>
        <w:t>Fonte: Os autores.</w:t>
      </w:r>
    </w:p>
    <w:p w14:paraId="1F199582" w14:textId="27AE2C45" w:rsidR="00A347E9" w:rsidRPr="005A356A" w:rsidRDefault="00DF4C3C" w:rsidP="00326B2E">
      <w:pPr>
        <w:pStyle w:val="Ttulo1"/>
        <w:rPr>
          <w:rFonts w:eastAsia="Arial"/>
        </w:rPr>
      </w:pPr>
      <w:r>
        <w:t>Considerações finais</w:t>
      </w:r>
    </w:p>
    <w:p w14:paraId="5B5663B6" w14:textId="64E78699" w:rsidR="00A347E9" w:rsidRDefault="00DF4C3C" w:rsidP="00DF4C3C">
      <w:r w:rsidRPr="00381BB8">
        <w:t>Nesta seção deve ser amarrado a finalização do projeto, descrevendo como foi o recebimento pelo cliente, como está o uso da solução ao fim do projeto e como foi o processo como um todo percebido pelo grupo.</w:t>
      </w:r>
    </w:p>
    <w:p w14:paraId="68C9BCFD" w14:textId="77777777" w:rsidR="003254FE" w:rsidRDefault="003254FE" w:rsidP="003254FE">
      <w:r>
        <w:t>Segue um exemplo de citação direta com mais de 3 linhas:</w:t>
      </w:r>
    </w:p>
    <w:p w14:paraId="21237845" w14:textId="5ECE5533" w:rsidR="003254FE" w:rsidRDefault="003254FE" w:rsidP="005C2FF4">
      <w:pPr>
        <w:pStyle w:val="Bloco"/>
      </w:pPr>
      <w:r w:rsidRPr="00EB5990">
        <w:t>3.</w:t>
      </w:r>
      <w:r w:rsidR="00D6521D">
        <w:t>28</w:t>
      </w:r>
      <w:r w:rsidRPr="00EB5990">
        <w:t xml:space="preserve"> Valor do Ativo de Informação - valor, tangível e intangível, que reflete tanto a importância do ativo de informação para o alcance dos objetivos estratégicos </w:t>
      </w:r>
      <w:r w:rsidR="00D6521D">
        <w:t>do MCTIC</w:t>
      </w:r>
      <w:r w:rsidRPr="00EB5990">
        <w:t>, quanto o quão cada ativo de informação é imprescindível aos interesses da sociedade e do Estado.</w:t>
      </w:r>
      <w:r>
        <w:t xml:space="preserve"> (Brasil, 201</w:t>
      </w:r>
      <w:r w:rsidR="00D6521D">
        <w:t>7</w:t>
      </w:r>
      <w:r>
        <w:t>)</w:t>
      </w:r>
    </w:p>
    <w:p w14:paraId="0077BCC1" w14:textId="1A7841CE" w:rsidR="00FB6913" w:rsidRDefault="00FB6913" w:rsidP="006F4D15">
      <w:r>
        <w:t>Segue outro exemplo de citação longa:</w:t>
      </w:r>
    </w:p>
    <w:p w14:paraId="314E0D0D" w14:textId="77777777" w:rsidR="00F53596" w:rsidRDefault="00FB6913" w:rsidP="00FB6913">
      <w:pPr>
        <w:pStyle w:val="Bloco"/>
      </w:pPr>
      <w:r>
        <w:t>E nessa loucura,</w:t>
      </w:r>
    </w:p>
    <w:p w14:paraId="45EAB2CC" w14:textId="77777777" w:rsidR="00F53596" w:rsidRDefault="00FB6913" w:rsidP="00FB6913">
      <w:pPr>
        <w:pStyle w:val="Bloco"/>
      </w:pPr>
      <w:r>
        <w:t>de dizer que não te quero,</w:t>
      </w:r>
    </w:p>
    <w:p w14:paraId="0F8DE9E9" w14:textId="77777777" w:rsidR="00F53596" w:rsidRDefault="00FB6913" w:rsidP="00FB6913">
      <w:pPr>
        <w:pStyle w:val="Bloco"/>
      </w:pPr>
      <w:r>
        <w:t>vou negando as aparências,</w:t>
      </w:r>
    </w:p>
    <w:p w14:paraId="18AC016D" w14:textId="77777777" w:rsidR="00F53596" w:rsidRDefault="00FB6913" w:rsidP="00FB6913">
      <w:pPr>
        <w:pStyle w:val="Bloco"/>
      </w:pPr>
      <w:r>
        <w:t>disfarçando as evidências.</w:t>
      </w:r>
    </w:p>
    <w:p w14:paraId="681B2AC4" w14:textId="77777777" w:rsidR="00F53596" w:rsidRDefault="00FB6913" w:rsidP="00FB6913">
      <w:pPr>
        <w:pStyle w:val="Bloco"/>
      </w:pPr>
      <w:r>
        <w:t>Mas pra que viver fingindo</w:t>
      </w:r>
    </w:p>
    <w:p w14:paraId="457F9C67" w14:textId="77777777" w:rsidR="00F53596" w:rsidRDefault="00FB6913" w:rsidP="00FB6913">
      <w:pPr>
        <w:pStyle w:val="Bloco"/>
      </w:pPr>
      <w:r>
        <w:t>se eu não posso enganar meu coração.</w:t>
      </w:r>
    </w:p>
    <w:p w14:paraId="10CEF276" w14:textId="77777777" w:rsidR="00F53596" w:rsidRDefault="00FB6913" w:rsidP="00FB6913">
      <w:pPr>
        <w:pStyle w:val="Bloco"/>
      </w:pPr>
      <w:r>
        <w:t>Eu sei que te amo!</w:t>
      </w:r>
    </w:p>
    <w:p w14:paraId="12813802" w14:textId="527C978E" w:rsidR="00FB6913" w:rsidRDefault="00FB6913" w:rsidP="00FB6913">
      <w:pPr>
        <w:pStyle w:val="Bloco"/>
      </w:pPr>
      <w:r>
        <w:t>(Chitãozinho e Xororó, 1990)</w:t>
      </w:r>
    </w:p>
    <w:p w14:paraId="2CA77818" w14:textId="28D14CB0" w:rsidR="006F4D15" w:rsidRDefault="006F4D15" w:rsidP="006F4D15">
      <w:r>
        <w:t>É importante que você coloque aqui</w:t>
      </w:r>
      <w:r w:rsidRPr="00381BB8">
        <w:t xml:space="preserve"> qua</w:t>
      </w:r>
      <w:r>
        <w:t>l</w:t>
      </w:r>
      <w:r w:rsidRPr="00381BB8">
        <w:t xml:space="preserve"> </w:t>
      </w:r>
      <w:r>
        <w:t>é a</w:t>
      </w:r>
      <w:r w:rsidRPr="00381BB8">
        <w:t xml:space="preserve"> URL</w:t>
      </w:r>
      <w:r>
        <w:t xml:space="preserve"> que deve ser utilizada para se acessar o sistema em ambiente de produção do sistema desenvolvido, caso tal URL exista e seja disponível publicamente.</w:t>
      </w:r>
      <w:r w:rsidR="00AC57D2">
        <w:t xml:space="preserve"> </w:t>
      </w:r>
      <w:r w:rsidR="00AC57D2" w:rsidRPr="00346950">
        <w:rPr>
          <w:rStyle w:val="Destaque"/>
        </w:rPr>
        <w:t>Não se esqueça disso!</w:t>
      </w:r>
      <w:r w:rsidR="00AC57D2" w:rsidRPr="00AC57D2">
        <w:t xml:space="preserve"> </w:t>
      </w:r>
      <w:r w:rsidR="00AC57D2">
        <w:t>Segue um exemplo no parágrafo a seguir:</w:t>
      </w:r>
    </w:p>
    <w:p w14:paraId="77369832" w14:textId="5D983946" w:rsidR="00AC57D2" w:rsidRPr="00381BB8" w:rsidRDefault="00AC57D2" w:rsidP="006F4D15">
      <w:r>
        <w:t xml:space="preserve">O projeto desenvolvido pode ser acessado por meio da URL </w:t>
      </w:r>
      <w:hyperlink r:id="rId11" w:history="1">
        <w:r w:rsidRPr="00AC57D2">
          <w:rPr>
            <w:rStyle w:val="Hyperlink"/>
            <w:rFonts w:ascii="Courier New" w:hAnsi="Courier New"/>
            <w:sz w:val="20"/>
          </w:rPr>
          <w:t>https://example.com</w:t>
        </w:r>
      </w:hyperlink>
      <w:r>
        <w:t>.</w:t>
      </w:r>
    </w:p>
    <w:p w14:paraId="1C3C2FAF" w14:textId="0EF6C780" w:rsidR="00A347E9" w:rsidRPr="00B92471" w:rsidRDefault="00D63431" w:rsidP="005F4CDE">
      <w:pPr>
        <w:pStyle w:val="Ttulops-textual"/>
      </w:pPr>
      <w:r w:rsidRPr="00B92471">
        <w:t>Referências</w:t>
      </w:r>
      <w:r w:rsidR="0036705F">
        <w:t xml:space="preserve"> bibliográficas</w:t>
      </w:r>
    </w:p>
    <w:p w14:paraId="4B1646CA" w14:textId="1A2CD466" w:rsidR="003254FE" w:rsidRPr="00ED6C22" w:rsidRDefault="003254FE" w:rsidP="000065FF">
      <w:pPr>
        <w:pStyle w:val="RefBib"/>
      </w:pPr>
      <w:bookmarkStart w:id="21" w:name="_Hlk69587851"/>
      <w:bookmarkStart w:id="22" w:name="_Hlk54977493"/>
      <w:r w:rsidRPr="00ED6C22">
        <w:t xml:space="preserve">BRASIL, </w:t>
      </w:r>
      <w:r w:rsidR="00D6521D">
        <w:t>Ministério da Ciência, Tecnologia, Inovações e Comunicações</w:t>
      </w:r>
      <w:r w:rsidRPr="00ED6C22">
        <w:t xml:space="preserve">. </w:t>
      </w:r>
      <w:r w:rsidRPr="000065FF">
        <w:rPr>
          <w:rStyle w:val="RefBibTit"/>
        </w:rPr>
        <w:t>Inventário e Mapeamento de Ativos de Informação.</w:t>
      </w:r>
      <w:r w:rsidRPr="00ED6C22">
        <w:t xml:space="preserve"> 201</w:t>
      </w:r>
      <w:r w:rsidR="00D6521D">
        <w:t>7</w:t>
      </w:r>
      <w:r w:rsidRPr="00ED6C22">
        <w:t>. Disponível em: &lt;</w:t>
      </w:r>
      <w:hyperlink r:id="rId12" w:history="1">
        <w:r w:rsidR="00D6521D" w:rsidRPr="00A03927">
          <w:rPr>
            <w:rStyle w:val="Hyperlink"/>
            <w:lang w:val="pt-BR"/>
          </w:rPr>
          <w:t>https://antigo.mctic.gov.br/mctic/export/sites/institucional/legislacao/Arquivos/Anexo_Port_MCTIC_6555_2017_CSIC_Norma_Compl_02_2017.pdf</w:t>
        </w:r>
      </w:hyperlink>
      <w:r w:rsidRPr="00ED6C22">
        <w:t xml:space="preserve">&gt;. Acesso em: </w:t>
      </w:r>
      <w:r w:rsidR="00D6521D">
        <w:t>17</w:t>
      </w:r>
      <w:r w:rsidRPr="00ED6C22">
        <w:t xml:space="preserve"> a</w:t>
      </w:r>
      <w:r w:rsidR="00D6521D">
        <w:t>br</w:t>
      </w:r>
      <w:r w:rsidRPr="00ED6C22">
        <w:t xml:space="preserve"> 20</w:t>
      </w:r>
      <w:r w:rsidR="00D6521D">
        <w:t>21</w:t>
      </w:r>
      <w:r w:rsidRPr="00ED6C22">
        <w:t>.</w:t>
      </w:r>
      <w:bookmarkEnd w:id="21"/>
    </w:p>
    <w:p w14:paraId="63A6C8FE" w14:textId="1079A273" w:rsidR="00F53596" w:rsidRDefault="00F53596" w:rsidP="000065FF">
      <w:pPr>
        <w:pStyle w:val="RefBib"/>
      </w:pPr>
      <w:r>
        <w:t xml:space="preserve">CHITÃOZINHO e XORORÓ. </w:t>
      </w:r>
      <w:r w:rsidRPr="00E76C27">
        <w:rPr>
          <w:rStyle w:val="RefBibTit"/>
        </w:rPr>
        <w:t>Evidências.</w:t>
      </w:r>
      <w:r>
        <w:t xml:space="preserve"> </w:t>
      </w:r>
      <w:r w:rsidRPr="001F2981">
        <w:t>PolyGram, 1990.</w:t>
      </w:r>
      <w:r>
        <w:t xml:space="preserve"> Composição original de José Augusto Cougil Novoa e Paulo Sérgio Kostenbader Valle. Disponível em: &lt;</w:t>
      </w:r>
      <w:hyperlink r:id="rId13" w:history="1">
        <w:r w:rsidRPr="00E76C27">
          <w:rPr>
            <w:rStyle w:val="Hyperlink"/>
            <w:lang w:val="pt-BR"/>
          </w:rPr>
          <w:t>https://www.youtube.com/watch?v=ePjtnSPFWK8</w:t>
        </w:r>
      </w:hyperlink>
      <w:r>
        <w:t>&gt;. Acesso em: 20 abr 2021.</w:t>
      </w:r>
    </w:p>
    <w:p w14:paraId="1E3ABAE9" w14:textId="7C765BA5" w:rsidR="003254FE" w:rsidRPr="00ED6C22" w:rsidRDefault="003254FE" w:rsidP="000065FF">
      <w:pPr>
        <w:pStyle w:val="RefBib"/>
      </w:pPr>
      <w:r w:rsidRPr="00ED6C22">
        <w:t xml:space="preserve">SHAPIRO, Melanie. </w:t>
      </w:r>
      <w:r w:rsidRPr="000065FF">
        <w:rPr>
          <w:rStyle w:val="RefBibTit"/>
        </w:rPr>
        <w:t>No, you weren't downloade</w:t>
      </w:r>
      <w:r w:rsidR="00D6521D" w:rsidRPr="000065FF">
        <w:rPr>
          <w:rStyle w:val="RefBibTit"/>
        </w:rPr>
        <w:t>d</w:t>
      </w:r>
      <w:r w:rsidRPr="000065FF">
        <w:rPr>
          <w:rStyle w:val="RefBibTit"/>
        </w:rPr>
        <w:t>, you were born.</w:t>
      </w:r>
      <w:r w:rsidRPr="00ED6C22">
        <w:t xml:space="preserve"> 2009. Disponível em: &lt;</w:t>
      </w:r>
      <w:hyperlink r:id="rId14" w:history="1">
        <w:r w:rsidRPr="00A03927">
          <w:rPr>
            <w:rStyle w:val="Hyperlink"/>
            <w:lang w:val="pt-BR"/>
          </w:rPr>
          <w:t>https://melanieshapiro.wordpress.com/2009/10/07/no-you-werent-downloaded-you-were-born/</w:t>
        </w:r>
      </w:hyperlink>
      <w:r w:rsidRPr="00ED6C22">
        <w:t>&gt;. Acesso em: 30 out 2020.</w:t>
      </w:r>
    </w:p>
    <w:p w14:paraId="6EF0BCCB" w14:textId="77777777" w:rsidR="00A347E9" w:rsidRDefault="00D63431" w:rsidP="005F4CDE">
      <w:pPr>
        <w:pStyle w:val="Ttulops-textual"/>
      </w:pPr>
      <w:bookmarkStart w:id="23" w:name="_Hlk70032261"/>
      <w:bookmarkEnd w:id="22"/>
      <w:r>
        <w:t>Glossário</w:t>
      </w:r>
    </w:p>
    <w:p w14:paraId="448190C9" w14:textId="2AC58B99" w:rsidR="009D5ABC" w:rsidRDefault="00DF4C3C" w:rsidP="009D5ABC">
      <w:r>
        <w:t xml:space="preserve">Este elemento é opcional. </w:t>
      </w:r>
      <w:bookmarkStart w:id="24" w:name="_Hlk54975910"/>
      <w:r>
        <w:t>Deve ser uma l</w:t>
      </w:r>
      <w:r w:rsidR="00D63431" w:rsidRPr="00DF4C3C">
        <w:t>ista d</w:t>
      </w:r>
      <w:r w:rsidR="00934F34">
        <w:t>os</w:t>
      </w:r>
      <w:r w:rsidR="00D63431" w:rsidRPr="00DF4C3C">
        <w:t xml:space="preserve"> termos </w:t>
      </w:r>
      <w:r w:rsidR="00934F34">
        <w:t xml:space="preserve">utilizados no documento </w:t>
      </w:r>
      <w:r w:rsidR="00D63431" w:rsidRPr="00DF4C3C">
        <w:t>em ordem alfabétic</w:t>
      </w:r>
      <w:bookmarkEnd w:id="23"/>
      <w:r w:rsidR="00D63431" w:rsidRPr="00DF4C3C">
        <w:t>a.</w:t>
      </w:r>
      <w:bookmarkEnd w:id="24"/>
      <w:r w:rsidR="00934F34">
        <w:t xml:space="preserve"> </w:t>
      </w:r>
      <w:bookmarkStart w:id="25" w:name="_Hlk56203120"/>
      <w:r w:rsidR="00934F34">
        <w:t xml:space="preserve">Use isso se tiver vários termos que são específicos e que podem parecer obscuros ao leitor típico do trabalho. Caso haja um número bem reduzido de termos assim, </w:t>
      </w:r>
      <w:r w:rsidR="00934F34">
        <w:lastRenderedPageBreak/>
        <w:t>pense se explicações textuais ou se notas de rodapé já não seriam o suficiente para esclarecer o significado desses termos.</w:t>
      </w:r>
      <w:bookmarkEnd w:id="25"/>
    </w:p>
    <w:p w14:paraId="01AF24CF" w14:textId="458FDDB8" w:rsidR="00A347E9" w:rsidRDefault="00D41388" w:rsidP="00993DE7">
      <w:pPr>
        <w:pStyle w:val="Apndice-Ttulo1"/>
      </w:pPr>
      <w:bookmarkStart w:id="26" w:name="_Hlk70031936"/>
      <w:bookmarkStart w:id="27" w:name="_Hlk70173654"/>
      <w:r>
        <w:t>Exemplo de apêndice</w:t>
      </w:r>
    </w:p>
    <w:p w14:paraId="26E6D7AB" w14:textId="147A456E" w:rsidR="00A347E9" w:rsidRDefault="001B3981">
      <w:r w:rsidRPr="000A2FB5">
        <w:t>Os apêndices devem conter apenas textos ou documento elaborados pelos autores, para eventualmente complementar e detalhar componentes do trabalho.</w:t>
      </w:r>
    </w:p>
    <w:p w14:paraId="74AD9BF6" w14:textId="647DB4D9" w:rsidR="00C04AA4" w:rsidRDefault="00D41388" w:rsidP="00B60862">
      <w:pPr>
        <w:pStyle w:val="Apndice-Ttulo1"/>
      </w:pPr>
      <w:r>
        <w:t>Outro exemplo de apêndice</w:t>
      </w:r>
    </w:p>
    <w:p w14:paraId="28C3A56A" w14:textId="201A48C5" w:rsidR="00C04AA4" w:rsidRPr="002E5AB8" w:rsidRDefault="00C04AA4" w:rsidP="00C04AA4">
      <w:r w:rsidRPr="000A2FB5">
        <w:t>Os apêndices devem conter apenas textos ou documento elaborados pelos autores, para e</w:t>
      </w:r>
      <w:r w:rsidRPr="002E5AB8">
        <w:t>ventualmente complementar e detalhar componentes do trabalho.</w:t>
      </w:r>
    </w:p>
    <w:p w14:paraId="1AF7169B" w14:textId="0B8D7FAD" w:rsidR="0029569E" w:rsidRPr="002E5AB8" w:rsidRDefault="002E5AB8" w:rsidP="002E5AB8">
      <w:pPr>
        <w:pStyle w:val="Apndice-Ttulo2"/>
      </w:pPr>
      <w:r w:rsidRPr="002E5AB8">
        <w:t>Exemplo de subseção num apêndice</w:t>
      </w:r>
    </w:p>
    <w:p w14:paraId="5369D543" w14:textId="45D68330" w:rsidR="00B60862" w:rsidRPr="002E5AB8" w:rsidRDefault="002E5AB8" w:rsidP="0029569E">
      <w:r w:rsidRPr="002E5AB8">
        <w:t>Algum texto aqui.</w:t>
      </w:r>
    </w:p>
    <w:p w14:paraId="5173A978" w14:textId="74BEDF95" w:rsidR="002E5AB8" w:rsidRPr="002E5AB8" w:rsidRDefault="002E5AB8" w:rsidP="002E5AB8">
      <w:pPr>
        <w:pStyle w:val="Apndice-Ttulo2"/>
      </w:pPr>
      <w:r w:rsidRPr="002E5AB8">
        <w:t>Outro exemplo de subseção num apêndice</w:t>
      </w:r>
    </w:p>
    <w:p w14:paraId="599445F2" w14:textId="133352F0" w:rsidR="002E5AB8" w:rsidRPr="002E5AB8" w:rsidRDefault="002E5AB8" w:rsidP="002E5AB8">
      <w:r w:rsidRPr="002E5AB8">
        <w:t>Mais algum texto aqui</w:t>
      </w:r>
    </w:p>
    <w:p w14:paraId="00EC7FD6" w14:textId="78B20EAF" w:rsidR="00A347E9" w:rsidRDefault="006F1E1F" w:rsidP="004460C5">
      <w:pPr>
        <w:pStyle w:val="Anexo-Ttulo1"/>
      </w:pPr>
      <w:r w:rsidRPr="002E5AB8">
        <w:t>Fotografia de</w:t>
      </w:r>
      <w:r>
        <w:t xml:space="preserve"> formulário de usabilidade</w:t>
      </w:r>
    </w:p>
    <w:p w14:paraId="0BF0D783" w14:textId="0813D536" w:rsidR="00A347E9" w:rsidRDefault="006F1E1F">
      <w:r>
        <w:t xml:space="preserve">Os anexos são textos ou documentos não elaborados pelos autores do trabalho, podendo ser outros artigos, </w:t>
      </w:r>
      <w:proofErr w:type="spellStart"/>
      <w:r>
        <w:t>TCCs</w:t>
      </w:r>
      <w:proofErr w:type="spellEnd"/>
      <w:r>
        <w:t xml:space="preserve">, monografias, teses, </w:t>
      </w:r>
      <w:r w:rsidRPr="00680564">
        <w:rPr>
          <w:rStyle w:val="Estrangeiro"/>
        </w:rPr>
        <w:t>prints</w:t>
      </w:r>
      <w:r>
        <w:t xml:space="preserve"> de páginas, fotografias de documentos, etc.</w:t>
      </w:r>
    </w:p>
    <w:p w14:paraId="6C3371BE" w14:textId="4F9EC514" w:rsidR="00B60862" w:rsidRDefault="002E5AB8" w:rsidP="00D339CB">
      <w:pPr>
        <w:pStyle w:val="Anexo-Ttulo2"/>
        <w:numPr>
          <w:ilvl w:val="1"/>
          <w:numId w:val="17"/>
        </w:numPr>
      </w:pPr>
      <w:r>
        <w:t>Exemplo de subseção num anexo</w:t>
      </w:r>
    </w:p>
    <w:p w14:paraId="7BE71C3E" w14:textId="27FB25E0" w:rsidR="00B60862" w:rsidRDefault="002E5AB8" w:rsidP="002E5AB8">
      <w:r>
        <w:rPr>
          <w:rFonts w:eastAsiaTheme="majorEastAsia"/>
        </w:rPr>
        <w:t>Texto na subseção do anexo.</w:t>
      </w:r>
      <w:bookmarkEnd w:id="27"/>
    </w:p>
    <w:bookmarkEnd w:id="26"/>
    <w:p w14:paraId="31887ADC" w14:textId="77777777" w:rsidR="00A347E9" w:rsidRDefault="00D63431" w:rsidP="005F4CDE">
      <w:pPr>
        <w:pStyle w:val="Ttulops-textual"/>
      </w:pPr>
      <w:r>
        <w:t>Agradecimentos</w:t>
      </w:r>
    </w:p>
    <w:p w14:paraId="5BDE06BA" w14:textId="451C9AEA" w:rsidR="00A347E9" w:rsidRDefault="001B3981">
      <w:r>
        <w:t>Os agradecimentos são o local onde você poderá agradecer a pessoas, instituições, ou a Deus pelo trabalho realizado.</w:t>
      </w:r>
      <w:r w:rsidR="00C04AA4">
        <w:t xml:space="preserve"> </w:t>
      </w:r>
      <w:bookmarkStart w:id="28" w:name="_Hlk69589075"/>
      <w:r w:rsidR="00C04AA4">
        <w:t>O texto deve ser sucinto e deve ser pré-aprovado pelo(a) seu/sua orientador(a).</w:t>
      </w:r>
      <w:bookmarkEnd w:id="28"/>
    </w:p>
    <w:sectPr w:rsidR="00A347E9" w:rsidSect="0060014F">
      <w:headerReference w:type="even" r:id="rId15"/>
      <w:footerReference w:type="even" r:id="rId16"/>
      <w:footerReference w:type="default" r:id="rId17"/>
      <w:headerReference w:type="first" r:id="rId18"/>
      <w:footerReference w:type="first" r:id="rId19"/>
      <w:pgSz w:w="11907" w:h="16840"/>
      <w:pgMar w:top="1418" w:right="1418" w:bottom="1418" w:left="1418" w:header="964" w:footer="964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E5DD63" w14:textId="77777777" w:rsidR="002D17C5" w:rsidRDefault="002D17C5">
      <w:r>
        <w:separator/>
      </w:r>
    </w:p>
    <w:p w14:paraId="546B1C78" w14:textId="77777777" w:rsidR="002D17C5" w:rsidRDefault="002D17C5"/>
    <w:p w14:paraId="2C300B06" w14:textId="77777777" w:rsidR="002D17C5" w:rsidRDefault="002D17C5"/>
    <w:p w14:paraId="4A23C071" w14:textId="77777777" w:rsidR="002D17C5" w:rsidRDefault="002D17C5"/>
  </w:endnote>
  <w:endnote w:type="continuationSeparator" w:id="0">
    <w:p w14:paraId="3CE114B9" w14:textId="77777777" w:rsidR="002D17C5" w:rsidRDefault="002D17C5">
      <w:r>
        <w:continuationSeparator/>
      </w:r>
    </w:p>
    <w:p w14:paraId="21E4D28D" w14:textId="77777777" w:rsidR="002D17C5" w:rsidRDefault="002D17C5"/>
    <w:p w14:paraId="626E40CA" w14:textId="77777777" w:rsidR="002D17C5" w:rsidRDefault="002D17C5"/>
    <w:p w14:paraId="3AB86FDB" w14:textId="77777777" w:rsidR="002D17C5" w:rsidRDefault="002D17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A56FAF" w14:textId="77777777" w:rsidR="002D17C5" w:rsidRPr="00D12A54" w:rsidRDefault="002D17C5">
    <w:pPr>
      <w:rPr>
        <w:lang w:val="en-US"/>
      </w:rPr>
    </w:pPr>
    <w:r w:rsidRPr="00D12A54">
      <w:rPr>
        <w:lang w:val="en-US"/>
      </w:rPr>
      <w:t>Proceedings of the XII SIBGRAPI (October 1999)</w:t>
    </w:r>
  </w:p>
  <w:p w14:paraId="4B1BD76D" w14:textId="77777777" w:rsidR="002D17C5" w:rsidRDefault="002D17C5"/>
  <w:p w14:paraId="38849A01" w14:textId="77777777" w:rsidR="002D17C5" w:rsidRDefault="002D17C5"/>
  <w:p w14:paraId="7F6E483A" w14:textId="77777777" w:rsidR="002D17C5" w:rsidRDefault="002D17C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18AF56" w14:textId="5D17F400" w:rsidR="002D17C5" w:rsidRDefault="002D17C5" w:rsidP="000F4152">
    <w:pPr>
      <w:pStyle w:val="Rodap"/>
    </w:pP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60316994"/>
      <w:docPartObj>
        <w:docPartGallery w:val="Page Numbers (Bottom of Page)"/>
        <w:docPartUnique/>
      </w:docPartObj>
    </w:sdtPr>
    <w:sdtContent>
      <w:p w14:paraId="22167356" w14:textId="13616AAD" w:rsidR="002D17C5" w:rsidRDefault="002D17C5" w:rsidP="0060014F">
        <w:pPr>
          <w:pStyle w:val="Rodap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F7EE8C" w14:textId="77777777" w:rsidR="002D17C5" w:rsidRDefault="002D17C5"/>
  <w:p w14:paraId="604AFA9E" w14:textId="77777777" w:rsidR="002D17C5" w:rsidRDefault="002D17C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7FB76B" w14:textId="77777777" w:rsidR="002D17C5" w:rsidRDefault="002D17C5" w:rsidP="000F4152">
      <w:pPr>
        <w:pStyle w:val="Divisriaderodap"/>
      </w:pPr>
      <w:r>
        <w:separator/>
      </w:r>
    </w:p>
  </w:footnote>
  <w:footnote w:type="continuationSeparator" w:id="0">
    <w:p w14:paraId="7C52464A" w14:textId="77777777" w:rsidR="002D17C5" w:rsidRDefault="002D17C5" w:rsidP="000F4152">
      <w:pPr>
        <w:pStyle w:val="Divisriaderodap"/>
      </w:pPr>
      <w:r>
        <w:continuationSeparator/>
      </w:r>
    </w:p>
  </w:footnote>
  <w:footnote w:type="continuationNotice" w:id="1">
    <w:p w14:paraId="1B50656E" w14:textId="77777777" w:rsidR="002D17C5" w:rsidRDefault="002D17C5" w:rsidP="000F4152">
      <w:pPr>
        <w:pStyle w:val="Divisriaderodap"/>
      </w:pPr>
    </w:p>
  </w:footnote>
  <w:footnote w:id="2">
    <w:p w14:paraId="5DAEF345" w14:textId="77777777" w:rsidR="002D17C5" w:rsidRPr="008A0E2F" w:rsidRDefault="002D17C5" w:rsidP="00E55778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  <w:sz w:val="20"/>
          <w:szCs w:val="20"/>
        </w:rPr>
      </w:pPr>
      <w:r w:rsidRPr="008A0E2F">
        <w:rPr>
          <w:rStyle w:val="Refdenotaderodap"/>
        </w:rPr>
        <w:footnoteRef/>
      </w:r>
      <w:r w:rsidRPr="008A0E2F">
        <w:rPr>
          <w:color w:val="000000"/>
          <w:sz w:val="20"/>
          <w:szCs w:val="20"/>
        </w:rPr>
        <w:t xml:space="preserve"> Os autores podem ser contatados respectivamente pelos seus correios eletrônicos:</w:t>
      </w:r>
    </w:p>
    <w:p w14:paraId="1BB777FC" w14:textId="0A4DE5E3" w:rsidR="002D17C5" w:rsidRPr="00B3046E" w:rsidRDefault="002D17C5" w:rsidP="005C2FF4">
      <w:pPr>
        <w:pStyle w:val="E-mailsrodap"/>
        <w:rPr>
          <w:sz w:val="20"/>
          <w:szCs w:val="20"/>
        </w:rPr>
      </w:pPr>
      <w:r>
        <w:t>primeiro</w:t>
      </w:r>
      <w:r w:rsidRPr="00B3046E">
        <w:t>.</w:t>
      </w:r>
      <w:r>
        <w:t>autor</w:t>
      </w:r>
      <w:r w:rsidRPr="00B3046E">
        <w:t>@</w:t>
      </w:r>
      <w:r>
        <w:t>gmail</w:t>
      </w:r>
      <w:r w:rsidRPr="00B3046E">
        <w:t xml:space="preserve">.com, </w:t>
      </w:r>
      <w:r>
        <w:t>segunda-autora</w:t>
      </w:r>
      <w:r w:rsidRPr="00B3046E">
        <w:t>@</w:t>
      </w:r>
      <w:r>
        <w:t>yahoo</w:t>
      </w:r>
      <w:r w:rsidRPr="00B3046E">
        <w:t xml:space="preserve">.com.br, </w:t>
      </w:r>
      <w:r>
        <w:t>terceiroautor</w:t>
      </w:r>
      <w:r w:rsidRPr="00B3046E">
        <w:t>@</w:t>
      </w:r>
      <w:r>
        <w:t>hotmail</w:t>
      </w:r>
      <w:r w:rsidRPr="00B3046E">
        <w:t xml:space="preserve">.com, </w:t>
      </w:r>
      <w:r>
        <w:t>quarta</w:t>
      </w:r>
      <w:r w:rsidRPr="00B3046E">
        <w:t>.</w:t>
      </w:r>
      <w:r>
        <w:t>autora</w:t>
      </w:r>
      <w:r w:rsidRPr="00B3046E">
        <w:t>@</w:t>
      </w:r>
      <w:r>
        <w:t>algumaempresa</w:t>
      </w:r>
      <w:r w:rsidRPr="00B3046E">
        <w:t xml:space="preserve">.com.br, </w:t>
      </w:r>
      <w:r>
        <w:t>quinto</w:t>
      </w:r>
      <w:r w:rsidRPr="00B3046E">
        <w:t>.</w:t>
      </w:r>
      <w:r>
        <w:t>autor</w:t>
      </w:r>
      <w:r w:rsidRPr="00B3046E">
        <w:t>@</w:t>
      </w:r>
      <w:r>
        <w:t>gmail.com</w:t>
      </w:r>
      <w:r w:rsidRPr="00B3046E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5024F8" w14:textId="77777777" w:rsidR="002D17C5" w:rsidRDefault="002D17C5">
    <w:r>
      <w:fldChar w:fldCharType="begin"/>
    </w:r>
    <w:r>
      <w:instrText>PAGE</w:instrText>
    </w:r>
    <w:r>
      <w:fldChar w:fldCharType="end"/>
    </w:r>
  </w:p>
  <w:p w14:paraId="50A71B9B" w14:textId="77777777" w:rsidR="002D17C5" w:rsidRDefault="002D17C5">
    <w:r>
      <w:t xml:space="preserve">S. </w:t>
    </w:r>
    <w:proofErr w:type="spellStart"/>
    <w:r>
      <w:t>Sandri</w:t>
    </w:r>
    <w:proofErr w:type="spellEnd"/>
    <w:r>
      <w:t xml:space="preserve">, J. Stolfi, </w:t>
    </w:r>
    <w:proofErr w:type="spellStart"/>
    <w:r>
      <w:t>L.Velho</w:t>
    </w:r>
    <w:proofErr w:type="spellEnd"/>
  </w:p>
  <w:p w14:paraId="220BBB25" w14:textId="77777777" w:rsidR="002D17C5" w:rsidRDefault="002D17C5"/>
  <w:p w14:paraId="0F8311C1" w14:textId="77777777" w:rsidR="002D17C5" w:rsidRDefault="002D17C5"/>
  <w:p w14:paraId="2C3E613B" w14:textId="77777777" w:rsidR="002D17C5" w:rsidRDefault="002D17C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A0022B" w14:textId="77777777" w:rsidR="002D17C5" w:rsidRDefault="002D17C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  <w:p w14:paraId="43F66C9A" w14:textId="77777777" w:rsidR="002D17C5" w:rsidRDefault="002D17C5"/>
  <w:p w14:paraId="11D67677" w14:textId="77777777" w:rsidR="002D17C5" w:rsidRDefault="002D17C5"/>
  <w:p w14:paraId="472B61CF" w14:textId="77777777" w:rsidR="002D17C5" w:rsidRDefault="002D17C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CE4642E"/>
    <w:lvl w:ilvl="0">
      <w:start w:val="1"/>
      <w:numFmt w:val="decimal"/>
      <w:pStyle w:val="Numerad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807376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DD84EFE"/>
    <w:lvl w:ilvl="0">
      <w:start w:val="1"/>
      <w:numFmt w:val="decimal"/>
      <w:pStyle w:val="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D662DF4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17C7F82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6B82AE2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CF6776E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FB0C11E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8EB33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9AB8E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1C03EA"/>
    <w:multiLevelType w:val="multilevel"/>
    <w:tmpl w:val="E19829FA"/>
    <w:styleLink w:val="111111"/>
    <w:lvl w:ilvl="0">
      <w:start w:val="1"/>
      <w:numFmt w:val="decimal"/>
      <w:pStyle w:val="Ttulo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tulo5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tulo6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Ttulo7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Ttulo8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Ttulo9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2186551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FB62652"/>
    <w:multiLevelType w:val="multilevel"/>
    <w:tmpl w:val="0416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644" w:hanging="360"/>
      </w:pPr>
    </w:lvl>
    <w:lvl w:ilvl="2">
      <w:start w:val="1"/>
      <w:numFmt w:val="lowerRoman"/>
      <w:lvlText w:val="%3)"/>
      <w:lvlJc w:val="left"/>
      <w:pPr>
        <w:ind w:left="928" w:hanging="360"/>
      </w:pPr>
    </w:lvl>
    <w:lvl w:ilvl="3">
      <w:start w:val="1"/>
      <w:numFmt w:val="decimal"/>
      <w:lvlText w:val="(%4)"/>
      <w:lvlJc w:val="left"/>
      <w:pPr>
        <w:ind w:left="1212" w:hanging="360"/>
      </w:pPr>
    </w:lvl>
    <w:lvl w:ilvl="4">
      <w:start w:val="1"/>
      <w:numFmt w:val="lowerLetter"/>
      <w:lvlText w:val="(%5)"/>
      <w:lvlJc w:val="left"/>
      <w:pPr>
        <w:ind w:left="1496" w:hanging="360"/>
      </w:pPr>
    </w:lvl>
    <w:lvl w:ilvl="5">
      <w:start w:val="1"/>
      <w:numFmt w:val="lowerRoman"/>
      <w:lvlText w:val="(%6)"/>
      <w:lvlJc w:val="left"/>
      <w:pPr>
        <w:ind w:left="1780" w:hanging="360"/>
      </w:pPr>
    </w:lvl>
    <w:lvl w:ilvl="6">
      <w:start w:val="1"/>
      <w:numFmt w:val="decimal"/>
      <w:lvlText w:val="%7."/>
      <w:lvlJc w:val="left"/>
      <w:pPr>
        <w:ind w:left="2064" w:hanging="360"/>
      </w:pPr>
    </w:lvl>
    <w:lvl w:ilvl="7">
      <w:start w:val="1"/>
      <w:numFmt w:val="lowerLetter"/>
      <w:lvlText w:val="%8."/>
      <w:lvlJc w:val="left"/>
      <w:pPr>
        <w:ind w:left="2348" w:hanging="360"/>
      </w:pPr>
    </w:lvl>
    <w:lvl w:ilvl="8">
      <w:start w:val="1"/>
      <w:numFmt w:val="lowerRoman"/>
      <w:lvlText w:val="%9."/>
      <w:lvlJc w:val="left"/>
      <w:pPr>
        <w:ind w:left="2632" w:hanging="360"/>
      </w:pPr>
    </w:lvl>
  </w:abstractNum>
  <w:abstractNum w:abstractNumId="13" w15:restartNumberingAfterBreak="0">
    <w:nsid w:val="45A22409"/>
    <w:multiLevelType w:val="multilevel"/>
    <w:tmpl w:val="3348DD8A"/>
    <w:name w:val="Anexo"/>
    <w:styleLink w:val="AnexoAA1A11"/>
    <w:lvl w:ilvl="0">
      <w:start w:val="1"/>
      <w:numFmt w:val="upperLetter"/>
      <w:pStyle w:val="Anexo-Ttulo1"/>
      <w:suff w:val="space"/>
      <w:lvlText w:val="Anexo %1 –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nexo-Ttulo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Anexo-Ttulo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Anexo-Ttulo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Anexo-Ttulo5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Anexo-Ttulo6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Anexo-Ttulo7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Anexo-Ttulo8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Anexo-Ttulo9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556B2CDA"/>
    <w:multiLevelType w:val="multilevel"/>
    <w:tmpl w:val="E19829FA"/>
    <w:numStyleLink w:val="111111"/>
  </w:abstractNum>
  <w:abstractNum w:abstractNumId="15" w15:restartNumberingAfterBreak="0">
    <w:nsid w:val="60C81B31"/>
    <w:multiLevelType w:val="hybridMultilevel"/>
    <w:tmpl w:val="BB4E3570"/>
    <w:lvl w:ilvl="0" w:tplc="7AE646E8">
      <w:start w:val="1"/>
      <w:numFmt w:val="bullet"/>
      <w:pStyle w:val="PargrafodaLista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6" w15:restartNumberingAfterBreak="0">
    <w:nsid w:val="6D7A296B"/>
    <w:multiLevelType w:val="multilevel"/>
    <w:tmpl w:val="071888EE"/>
    <w:name w:val="Apêndice"/>
    <w:styleLink w:val="ApndiceA1A11"/>
    <w:lvl w:ilvl="0">
      <w:start w:val="1"/>
      <w:numFmt w:val="upperLetter"/>
      <w:pStyle w:val="Apndice-Ttulo1"/>
      <w:suff w:val="space"/>
      <w:lvlText w:val="Apêndice %1 –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pndice-Ttulo2"/>
      <w:suff w:val="space"/>
      <w:lvlText w:val="%1.%2."/>
      <w:lvlJc w:val="left"/>
      <w:pPr>
        <w:ind w:left="284" w:firstLine="0"/>
      </w:pPr>
      <w:rPr>
        <w:rFonts w:hint="default"/>
      </w:rPr>
    </w:lvl>
    <w:lvl w:ilvl="2">
      <w:start w:val="1"/>
      <w:numFmt w:val="decimal"/>
      <w:pStyle w:val="Apndice-Ttulo3"/>
      <w:suff w:val="space"/>
      <w:lvlText w:val="%1.%2.%3."/>
      <w:lvlJc w:val="left"/>
      <w:pPr>
        <w:ind w:left="568" w:firstLine="0"/>
      </w:pPr>
      <w:rPr>
        <w:rFonts w:hint="default"/>
      </w:rPr>
    </w:lvl>
    <w:lvl w:ilvl="3">
      <w:start w:val="1"/>
      <w:numFmt w:val="decimal"/>
      <w:pStyle w:val="Apndice-Ttulo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Apndice-Ttulo5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Apndice-Ttulo6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Apndice-Ttulo7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Apndice-Ttulo8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Apndice-Ttulo9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2"/>
  </w:num>
  <w:num w:numId="13">
    <w:abstractNumId w:val="10"/>
    <w:lvlOverride w:ilvl="2">
      <w:lvl w:ilvl="2">
        <w:start w:val="1"/>
        <w:numFmt w:val="decimal"/>
        <w:pStyle w:val="Ttulo3"/>
        <w:suff w:val="space"/>
        <w:lvlText w:val="%1.%2.%3."/>
        <w:lvlJc w:val="left"/>
        <w:pPr>
          <w:ind w:left="0" w:firstLine="0"/>
        </w:pPr>
        <w:rPr>
          <w:rFonts w:hint="default"/>
        </w:rPr>
      </w:lvl>
    </w:lvlOverride>
  </w:num>
  <w:num w:numId="14">
    <w:abstractNumId w:val="14"/>
  </w:num>
  <w:num w:numId="15">
    <w:abstractNumId w:val="16"/>
    <w:lvlOverride w:ilvl="3">
      <w:lvl w:ilvl="3">
        <w:start w:val="1"/>
        <w:numFmt w:val="decimal"/>
        <w:pStyle w:val="Apndice-Ttulo4"/>
        <w:suff w:val="space"/>
        <w:lvlText w:val="%1.%2.%3.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pStyle w:val="Apndice-Ttulo5"/>
        <w:suff w:val="space"/>
        <w:lvlText w:val="%1.%2.%3.%4.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decimal"/>
        <w:pStyle w:val="Apndice-Ttulo6"/>
        <w:suff w:val="space"/>
        <w:lvlText w:val="%1.%2.%3.%4.%5.%6."/>
        <w:lvlJc w:val="left"/>
        <w:pPr>
          <w:ind w:left="0" w:firstLine="0"/>
        </w:pPr>
        <w:rPr>
          <w:rFonts w:hint="default"/>
        </w:rPr>
      </w:lvl>
    </w:lvlOverride>
  </w:num>
  <w:num w:numId="16">
    <w:abstractNumId w:val="13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styleLockTheme/>
  <w:styleLockQFSet/>
  <w:defaultTabStop w:val="28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7F4"/>
    <w:rsid w:val="00003BE4"/>
    <w:rsid w:val="0000416C"/>
    <w:rsid w:val="000065FF"/>
    <w:rsid w:val="00031B98"/>
    <w:rsid w:val="00040070"/>
    <w:rsid w:val="00044AD5"/>
    <w:rsid w:val="000619DF"/>
    <w:rsid w:val="000659C0"/>
    <w:rsid w:val="000748C0"/>
    <w:rsid w:val="000777BE"/>
    <w:rsid w:val="000A1EB0"/>
    <w:rsid w:val="000E7602"/>
    <w:rsid w:val="000F4152"/>
    <w:rsid w:val="00101AFD"/>
    <w:rsid w:val="00105F41"/>
    <w:rsid w:val="00110EA1"/>
    <w:rsid w:val="00185F82"/>
    <w:rsid w:val="001A059B"/>
    <w:rsid w:val="001A5FC1"/>
    <w:rsid w:val="001B3981"/>
    <w:rsid w:val="001B7155"/>
    <w:rsid w:val="001C533F"/>
    <w:rsid w:val="001E7B2D"/>
    <w:rsid w:val="001F0E31"/>
    <w:rsid w:val="00214458"/>
    <w:rsid w:val="00246105"/>
    <w:rsid w:val="0027140C"/>
    <w:rsid w:val="00273269"/>
    <w:rsid w:val="0029569E"/>
    <w:rsid w:val="002D17C5"/>
    <w:rsid w:val="002E5AB8"/>
    <w:rsid w:val="00302E86"/>
    <w:rsid w:val="00305E47"/>
    <w:rsid w:val="00321195"/>
    <w:rsid w:val="003254FE"/>
    <w:rsid w:val="00326B2E"/>
    <w:rsid w:val="00346950"/>
    <w:rsid w:val="003567D4"/>
    <w:rsid w:val="0036705F"/>
    <w:rsid w:val="00374A82"/>
    <w:rsid w:val="00381BB8"/>
    <w:rsid w:val="00385559"/>
    <w:rsid w:val="003A0FC1"/>
    <w:rsid w:val="003A4BCF"/>
    <w:rsid w:val="003B0B27"/>
    <w:rsid w:val="003C75AC"/>
    <w:rsid w:val="003D2242"/>
    <w:rsid w:val="003D4F54"/>
    <w:rsid w:val="003E0909"/>
    <w:rsid w:val="00414041"/>
    <w:rsid w:val="00423629"/>
    <w:rsid w:val="00426C99"/>
    <w:rsid w:val="00445710"/>
    <w:rsid w:val="004460C5"/>
    <w:rsid w:val="00446BAD"/>
    <w:rsid w:val="00464065"/>
    <w:rsid w:val="00466DDE"/>
    <w:rsid w:val="0047708C"/>
    <w:rsid w:val="00485E28"/>
    <w:rsid w:val="00492ECC"/>
    <w:rsid w:val="004A2DC4"/>
    <w:rsid w:val="004B4877"/>
    <w:rsid w:val="004F4452"/>
    <w:rsid w:val="004F555E"/>
    <w:rsid w:val="00517590"/>
    <w:rsid w:val="00584847"/>
    <w:rsid w:val="00596048"/>
    <w:rsid w:val="00597D78"/>
    <w:rsid w:val="005A0863"/>
    <w:rsid w:val="005A356A"/>
    <w:rsid w:val="005B6C31"/>
    <w:rsid w:val="005C2FF4"/>
    <w:rsid w:val="005D352E"/>
    <w:rsid w:val="005D70CB"/>
    <w:rsid w:val="005F4CDE"/>
    <w:rsid w:val="005F5276"/>
    <w:rsid w:val="0060014F"/>
    <w:rsid w:val="006377F0"/>
    <w:rsid w:val="00664930"/>
    <w:rsid w:val="006653D6"/>
    <w:rsid w:val="006742CC"/>
    <w:rsid w:val="00675587"/>
    <w:rsid w:val="00687D1F"/>
    <w:rsid w:val="006A6F29"/>
    <w:rsid w:val="006B1DFB"/>
    <w:rsid w:val="006C15E8"/>
    <w:rsid w:val="006C4194"/>
    <w:rsid w:val="006C5427"/>
    <w:rsid w:val="006D4D87"/>
    <w:rsid w:val="006D5B77"/>
    <w:rsid w:val="006F1E1F"/>
    <w:rsid w:val="006F4D15"/>
    <w:rsid w:val="00715D0E"/>
    <w:rsid w:val="00732DAA"/>
    <w:rsid w:val="007349F8"/>
    <w:rsid w:val="007410F5"/>
    <w:rsid w:val="007852A2"/>
    <w:rsid w:val="00793D02"/>
    <w:rsid w:val="00793FD5"/>
    <w:rsid w:val="007E1EB1"/>
    <w:rsid w:val="007E2EFE"/>
    <w:rsid w:val="007F0BDF"/>
    <w:rsid w:val="007F7612"/>
    <w:rsid w:val="00800208"/>
    <w:rsid w:val="008033CA"/>
    <w:rsid w:val="00824640"/>
    <w:rsid w:val="0083599D"/>
    <w:rsid w:val="00840DA2"/>
    <w:rsid w:val="008421F3"/>
    <w:rsid w:val="00852F33"/>
    <w:rsid w:val="0087241F"/>
    <w:rsid w:val="008A0E2F"/>
    <w:rsid w:val="008A3B5F"/>
    <w:rsid w:val="008C657B"/>
    <w:rsid w:val="008D2F1B"/>
    <w:rsid w:val="008F7B9E"/>
    <w:rsid w:val="00900A31"/>
    <w:rsid w:val="00904FEB"/>
    <w:rsid w:val="0091466B"/>
    <w:rsid w:val="00933589"/>
    <w:rsid w:val="00934F34"/>
    <w:rsid w:val="0095193C"/>
    <w:rsid w:val="00954CF7"/>
    <w:rsid w:val="00993DE7"/>
    <w:rsid w:val="009C1DC2"/>
    <w:rsid w:val="009C3367"/>
    <w:rsid w:val="009C5EE8"/>
    <w:rsid w:val="009D5ABC"/>
    <w:rsid w:val="00A03927"/>
    <w:rsid w:val="00A321FF"/>
    <w:rsid w:val="00A347E9"/>
    <w:rsid w:val="00A80E53"/>
    <w:rsid w:val="00AC2D20"/>
    <w:rsid w:val="00AC57D2"/>
    <w:rsid w:val="00AE302E"/>
    <w:rsid w:val="00B3046E"/>
    <w:rsid w:val="00B357BF"/>
    <w:rsid w:val="00B35CC5"/>
    <w:rsid w:val="00B60862"/>
    <w:rsid w:val="00B61A7C"/>
    <w:rsid w:val="00B73ED5"/>
    <w:rsid w:val="00B7425F"/>
    <w:rsid w:val="00B92471"/>
    <w:rsid w:val="00B963F8"/>
    <w:rsid w:val="00BC723C"/>
    <w:rsid w:val="00BD562C"/>
    <w:rsid w:val="00BF2F0F"/>
    <w:rsid w:val="00C04AA4"/>
    <w:rsid w:val="00C418A1"/>
    <w:rsid w:val="00C42353"/>
    <w:rsid w:val="00C47D33"/>
    <w:rsid w:val="00C515D4"/>
    <w:rsid w:val="00C57EDD"/>
    <w:rsid w:val="00C60883"/>
    <w:rsid w:val="00C9096F"/>
    <w:rsid w:val="00C96D3D"/>
    <w:rsid w:val="00CB5447"/>
    <w:rsid w:val="00CF6DDB"/>
    <w:rsid w:val="00D06362"/>
    <w:rsid w:val="00D12A54"/>
    <w:rsid w:val="00D25B19"/>
    <w:rsid w:val="00D339CB"/>
    <w:rsid w:val="00D41388"/>
    <w:rsid w:val="00D43F7A"/>
    <w:rsid w:val="00D577F7"/>
    <w:rsid w:val="00D61EF1"/>
    <w:rsid w:val="00D63431"/>
    <w:rsid w:val="00D6521D"/>
    <w:rsid w:val="00D731BC"/>
    <w:rsid w:val="00D741B0"/>
    <w:rsid w:val="00D849AC"/>
    <w:rsid w:val="00DB2579"/>
    <w:rsid w:val="00DB5621"/>
    <w:rsid w:val="00DB5863"/>
    <w:rsid w:val="00DD27F4"/>
    <w:rsid w:val="00DD48E8"/>
    <w:rsid w:val="00DF4C3C"/>
    <w:rsid w:val="00E404F7"/>
    <w:rsid w:val="00E40E91"/>
    <w:rsid w:val="00E516C3"/>
    <w:rsid w:val="00E53A99"/>
    <w:rsid w:val="00E55778"/>
    <w:rsid w:val="00E618B8"/>
    <w:rsid w:val="00E61FF1"/>
    <w:rsid w:val="00E6439C"/>
    <w:rsid w:val="00E67250"/>
    <w:rsid w:val="00EC2B95"/>
    <w:rsid w:val="00ED4EED"/>
    <w:rsid w:val="00F13ADA"/>
    <w:rsid w:val="00F35FDE"/>
    <w:rsid w:val="00F50ACC"/>
    <w:rsid w:val="00F53596"/>
    <w:rsid w:val="00F53E8E"/>
    <w:rsid w:val="00F73F34"/>
    <w:rsid w:val="00FB6913"/>
    <w:rsid w:val="00FC795B"/>
    <w:rsid w:val="00FF0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42355"/>
  <w15:docId w15:val="{D50794A9-6049-40C9-A737-95BBE8305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tabs>
          <w:tab w:val="left" w:pos="720"/>
        </w:tabs>
        <w:ind w:firstLine="567"/>
        <w:jc w:val="both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/>
    <w:lsdException w:name="heading 5" w:locked="0" w:semiHidden="1" w:uiPriority="9" w:unhideWhenUsed="1"/>
    <w:lsdException w:name="heading 6" w:locked="0" w:semiHidden="1" w:uiPriority="9" w:unhideWhenUsed="1"/>
    <w:lsdException w:name="heading 7" w:locked="0" w:semiHidden="1" w:uiPriority="9" w:unhideWhenUsed="1"/>
    <w:lsdException w:name="heading 8" w:locked="0" w:semiHidden="1" w:uiPriority="9" w:unhideWhenUsed="1"/>
    <w:lsdException w:name="heading 9" w:locked="0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locked="0" w:semiHidden="1" w:unhideWhenUsed="1" w:qFormat="1"/>
    <w:lsdException w:name="annotation text" w:semiHidden="1"/>
    <w:lsdException w:name="header" w:locked="0" w:semiHidden="1" w:unhideWhenUsed="1"/>
    <w:lsdException w:name="footer" w:locked="0" w:semiHidden="1" w:unhideWhenUsed="1"/>
    <w:lsdException w:name="index heading" w:semiHidden="1"/>
    <w:lsdException w:name="caption" w:locked="0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locked="0" w:semiHidden="1" w:unhideWhenUsed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 w:qFormat="1"/>
    <w:lsdException w:name="Closing" w:semiHidden="1"/>
    <w:lsdException w:name="Signature" w:semiHidden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/>
    <w:lsdException w:name="Subtitle" w:semiHidden="1" w:uiPriority="11" w:unhideWhenUsed="1"/>
    <w:lsdException w:name="Salutation" w:semiHidden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locked="0" w:semiHidden="1" w:unhideWhenUsed="1"/>
    <w:lsdException w:name="FollowedHyperlink" w:locked="0" w:semiHidden="1" w:unhideWhenUsed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locked="0" w:semiHidden="1" w:unhideWhenUsed="1"/>
    <w:lsdException w:name="annotation subject" w:semiHidden="1"/>
    <w:lsdException w:name="No List" w:locked="0" w:semiHidden="1" w:unhideWhenUsed="1"/>
    <w:lsdException w:name="Outline List 1" w:semiHidden="1" w:unhideWhenUsed="1"/>
    <w:lsdException w:name="Outline List 2" w:locked="0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/>
  </w:latentStyles>
  <w:style w:type="paragraph" w:default="1" w:styleId="Normal">
    <w:name w:val="Normal"/>
    <w:qFormat/>
    <w:rsid w:val="008033CA"/>
    <w:pPr>
      <w:tabs>
        <w:tab w:val="clear" w:pos="720"/>
      </w:tabs>
    </w:pPr>
  </w:style>
  <w:style w:type="paragraph" w:styleId="Ttulo1">
    <w:name w:val="heading 1"/>
    <w:basedOn w:val="Normal"/>
    <w:next w:val="Normal"/>
    <w:uiPriority w:val="9"/>
    <w:qFormat/>
    <w:rsid w:val="00326B2E"/>
    <w:pPr>
      <w:keepNext/>
      <w:keepLines/>
      <w:numPr>
        <w:numId w:val="13"/>
      </w:numPr>
      <w:spacing w:before="360" w:after="120"/>
      <w:outlineLvl w:val="0"/>
    </w:pPr>
    <w:rPr>
      <w:b/>
      <w:sz w:val="32"/>
      <w:szCs w:val="48"/>
    </w:rPr>
  </w:style>
  <w:style w:type="paragraph" w:styleId="Ttulo2">
    <w:name w:val="heading 2"/>
    <w:basedOn w:val="Ttulo1"/>
    <w:next w:val="Normal"/>
    <w:uiPriority w:val="9"/>
    <w:qFormat/>
    <w:rsid w:val="00326B2E"/>
    <w:pPr>
      <w:numPr>
        <w:ilvl w:val="1"/>
      </w:numPr>
      <w:outlineLvl w:val="1"/>
    </w:pPr>
    <w:rPr>
      <w:sz w:val="28"/>
    </w:rPr>
  </w:style>
  <w:style w:type="paragraph" w:styleId="Ttulo3">
    <w:name w:val="heading 3"/>
    <w:basedOn w:val="Ttulo2"/>
    <w:next w:val="Normal"/>
    <w:uiPriority w:val="9"/>
    <w:qFormat/>
    <w:rsid w:val="00326B2E"/>
    <w:pPr>
      <w:numPr>
        <w:ilvl w:val="2"/>
      </w:numPr>
      <w:outlineLvl w:val="2"/>
    </w:pPr>
    <w:rPr>
      <w:szCs w:val="28"/>
    </w:rPr>
  </w:style>
  <w:style w:type="paragraph" w:styleId="Ttulo4">
    <w:name w:val="heading 4"/>
    <w:basedOn w:val="Ttulo3"/>
    <w:next w:val="Normal"/>
    <w:uiPriority w:val="88"/>
    <w:unhideWhenUsed/>
    <w:rsid w:val="00326B2E"/>
    <w:pPr>
      <w:numPr>
        <w:ilvl w:val="3"/>
      </w:numPr>
      <w:outlineLvl w:val="3"/>
    </w:pPr>
  </w:style>
  <w:style w:type="paragraph" w:styleId="Ttulo5">
    <w:name w:val="heading 5"/>
    <w:basedOn w:val="Ttulo4"/>
    <w:next w:val="Normal"/>
    <w:uiPriority w:val="88"/>
    <w:unhideWhenUsed/>
    <w:rsid w:val="00326B2E"/>
    <w:pPr>
      <w:numPr>
        <w:ilvl w:val="4"/>
      </w:numPr>
      <w:outlineLvl w:val="4"/>
    </w:pPr>
    <w:rPr>
      <w:szCs w:val="22"/>
    </w:rPr>
  </w:style>
  <w:style w:type="paragraph" w:styleId="Ttulo6">
    <w:name w:val="heading 6"/>
    <w:basedOn w:val="Ttulo5"/>
    <w:next w:val="Normal"/>
    <w:uiPriority w:val="88"/>
    <w:unhideWhenUsed/>
    <w:rsid w:val="002E5AB8"/>
    <w:pPr>
      <w:numPr>
        <w:ilvl w:val="5"/>
      </w:numPr>
      <w:outlineLvl w:val="5"/>
    </w:pPr>
    <w:rPr>
      <w:szCs w:val="20"/>
    </w:rPr>
  </w:style>
  <w:style w:type="paragraph" w:styleId="Ttulo7">
    <w:name w:val="heading 7"/>
    <w:basedOn w:val="Ttulo6"/>
    <w:next w:val="Normal"/>
    <w:uiPriority w:val="88"/>
    <w:unhideWhenUsed/>
    <w:rsid w:val="002E5AB8"/>
    <w:pPr>
      <w:numPr>
        <w:ilvl w:val="6"/>
      </w:numPr>
      <w:outlineLvl w:val="6"/>
    </w:pPr>
    <w:rPr>
      <w:rFonts w:eastAsiaTheme="majorEastAsia" w:cstheme="majorBidi"/>
      <w:iCs/>
    </w:rPr>
  </w:style>
  <w:style w:type="paragraph" w:styleId="Ttulo8">
    <w:name w:val="heading 8"/>
    <w:basedOn w:val="Ttulo7"/>
    <w:next w:val="Normal"/>
    <w:uiPriority w:val="88"/>
    <w:unhideWhenUsed/>
    <w:rsid w:val="00326B2E"/>
    <w:pPr>
      <w:numPr>
        <w:ilvl w:val="7"/>
      </w:numPr>
      <w:outlineLvl w:val="7"/>
    </w:pPr>
    <w:rPr>
      <w:szCs w:val="21"/>
    </w:rPr>
  </w:style>
  <w:style w:type="paragraph" w:styleId="Ttulo9">
    <w:name w:val="heading 9"/>
    <w:basedOn w:val="Ttulo8"/>
    <w:next w:val="Normal"/>
    <w:uiPriority w:val="88"/>
    <w:unhideWhenUsed/>
    <w:rsid w:val="00326B2E"/>
    <w:pPr>
      <w:numPr>
        <w:ilvl w:val="8"/>
      </w:numPr>
      <w:outlineLvl w:val="8"/>
    </w:pPr>
    <w:rPr>
      <w:iCs w:val="0"/>
    </w:rPr>
  </w:style>
  <w:style w:type="character" w:default="1" w:styleId="Fontepargpadro">
    <w:name w:val="Default Paragraph Font"/>
    <w:uiPriority w:val="1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sid w:val="005A356A"/>
    <w:pPr>
      <w:keepNext/>
      <w:keepLines/>
      <w:spacing w:after="120"/>
      <w:ind w:firstLine="0"/>
      <w:jc w:val="center"/>
    </w:pPr>
    <w:rPr>
      <w:b/>
      <w:sz w:val="32"/>
      <w:szCs w:val="72"/>
    </w:rPr>
  </w:style>
  <w:style w:type="table" w:customStyle="1" w:styleId="a">
    <w:basedOn w:val="Tabelanormal"/>
    <w:locked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odap">
    <w:name w:val="footer"/>
    <w:basedOn w:val="Normal"/>
    <w:uiPriority w:val="99"/>
    <w:rsid w:val="006C5427"/>
    <w:pPr>
      <w:ind w:firstLine="0"/>
    </w:pPr>
  </w:style>
  <w:style w:type="paragraph" w:styleId="Cabealho">
    <w:name w:val="header"/>
    <w:basedOn w:val="Normal"/>
    <w:uiPriority w:val="99"/>
    <w:rsid w:val="006C5427"/>
    <w:pPr>
      <w:ind w:firstLine="0"/>
    </w:pPr>
  </w:style>
  <w:style w:type="character" w:styleId="Refdecomentrio">
    <w:name w:val="annotation reference"/>
    <w:basedOn w:val="Fontepargpadro"/>
    <w:uiPriority w:val="99"/>
    <w:semiHidden/>
    <w:locked/>
    <w:rsid w:val="00F00678"/>
    <w:rPr>
      <w:sz w:val="16"/>
      <w:szCs w:val="16"/>
    </w:rPr>
  </w:style>
  <w:style w:type="paragraph" w:customStyle="1" w:styleId="Listagem">
    <w:name w:val="Listagem"/>
    <w:basedOn w:val="Normal"/>
    <w:qFormat/>
    <w:rsid w:val="00687D1F"/>
    <w:pPr>
      <w:ind w:firstLine="0"/>
    </w:pPr>
    <w:rPr>
      <w:rFonts w:ascii="Courier New" w:hAnsi="Courier New"/>
      <w:noProof/>
      <w:sz w:val="20"/>
      <w:lang w:val="en-US"/>
    </w:rPr>
  </w:style>
  <w:style w:type="paragraph" w:styleId="Textodenotaderodap">
    <w:name w:val="footnote text"/>
    <w:basedOn w:val="Normal"/>
    <w:uiPriority w:val="49"/>
    <w:qFormat/>
    <w:rsid w:val="00647DB9"/>
    <w:pPr>
      <w:ind w:firstLine="0"/>
    </w:pPr>
    <w:rPr>
      <w:sz w:val="20"/>
      <w:szCs w:val="20"/>
    </w:rPr>
  </w:style>
  <w:style w:type="character" w:styleId="Refdenotaderodap">
    <w:name w:val="footnote reference"/>
    <w:basedOn w:val="Fontepargpadro"/>
    <w:uiPriority w:val="99"/>
    <w:rsid w:val="00800208"/>
    <w:rPr>
      <w:vertAlign w:val="superscript"/>
    </w:rPr>
  </w:style>
  <w:style w:type="character" w:styleId="Hyperlink">
    <w:name w:val="Hyperlink"/>
    <w:basedOn w:val="Fontepargpadro"/>
    <w:uiPriority w:val="99"/>
    <w:semiHidden/>
    <w:rsid w:val="000A1EB0"/>
    <w:rPr>
      <w:noProof/>
      <w:color w:val="0000FF" w:themeColor="hyperlink"/>
      <w:u w:val="none"/>
      <w:lang w:val="en-US"/>
    </w:rPr>
  </w:style>
  <w:style w:type="paragraph" w:styleId="PargrafodaLista">
    <w:name w:val="List Paragraph"/>
    <w:uiPriority w:val="34"/>
    <w:qFormat/>
    <w:rsid w:val="00D741B0"/>
    <w:pPr>
      <w:numPr>
        <w:numId w:val="11"/>
      </w:numPr>
      <w:tabs>
        <w:tab w:val="clear" w:pos="720"/>
      </w:tabs>
      <w:spacing w:before="240" w:after="240"/>
      <w:ind w:left="851" w:hanging="284"/>
      <w:contextualSpacing/>
    </w:pPr>
  </w:style>
  <w:style w:type="paragraph" w:customStyle="1" w:styleId="Divisriaderodap">
    <w:name w:val="Divisória de rodapé"/>
    <w:basedOn w:val="Normal"/>
    <w:uiPriority w:val="99"/>
    <w:rsid w:val="000F4152"/>
    <w:pPr>
      <w:ind w:firstLine="0"/>
    </w:pPr>
  </w:style>
  <w:style w:type="paragraph" w:customStyle="1" w:styleId="RefBib">
    <w:name w:val="RefBib"/>
    <w:basedOn w:val="Normal"/>
    <w:qFormat/>
    <w:rsid w:val="000065FF"/>
    <w:pPr>
      <w:spacing w:before="240" w:after="240"/>
      <w:ind w:firstLine="0"/>
      <w:jc w:val="left"/>
    </w:pPr>
    <w:rPr>
      <w:noProof/>
      <w:color w:val="000000"/>
    </w:rPr>
  </w:style>
  <w:style w:type="paragraph" w:styleId="Legenda">
    <w:name w:val="caption"/>
    <w:basedOn w:val="Normal"/>
    <w:next w:val="Normal"/>
    <w:uiPriority w:val="35"/>
    <w:semiHidden/>
    <w:qFormat/>
    <w:rsid w:val="003B0B27"/>
    <w:pPr>
      <w:keepNext/>
      <w:keepLines/>
      <w:spacing w:before="360"/>
      <w:ind w:firstLine="0"/>
      <w:contextualSpacing/>
      <w:jc w:val="center"/>
    </w:pPr>
    <w:rPr>
      <w:b/>
      <w:sz w:val="20"/>
      <w:szCs w:val="18"/>
    </w:rPr>
  </w:style>
  <w:style w:type="character" w:customStyle="1" w:styleId="RefBibTit">
    <w:name w:val="RefBibTit"/>
    <w:basedOn w:val="Fontepargpadro"/>
    <w:uiPriority w:val="1"/>
    <w:qFormat/>
    <w:rsid w:val="000065FF"/>
    <w:rPr>
      <w:b/>
      <w:noProof/>
      <w:lang w:val="pt-BR"/>
    </w:rPr>
  </w:style>
  <w:style w:type="table" w:customStyle="1" w:styleId="a0">
    <w:basedOn w:val="Tabelanormal"/>
    <w:locked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rpodetexto">
    <w:name w:val="Body Text"/>
    <w:basedOn w:val="Normal"/>
    <w:uiPriority w:val="99"/>
    <w:semiHidden/>
    <w:locked/>
    <w:rsid w:val="0091466B"/>
  </w:style>
  <w:style w:type="paragraph" w:customStyle="1" w:styleId="Bloco">
    <w:name w:val="Bloco"/>
    <w:basedOn w:val="Normal"/>
    <w:qFormat/>
    <w:rsid w:val="005C2FF4"/>
    <w:pPr>
      <w:spacing w:before="240" w:after="240"/>
      <w:ind w:left="2268" w:firstLine="0"/>
      <w:contextualSpacing/>
    </w:pPr>
    <w:rPr>
      <w:sz w:val="20"/>
    </w:rPr>
  </w:style>
  <w:style w:type="paragraph" w:customStyle="1" w:styleId="Legendainferior">
    <w:name w:val="Legenda inferior"/>
    <w:basedOn w:val="Normal"/>
    <w:uiPriority w:val="35"/>
    <w:semiHidden/>
    <w:qFormat/>
    <w:rsid w:val="00AC2D20"/>
    <w:pPr>
      <w:keepLines/>
      <w:spacing w:after="360"/>
      <w:ind w:firstLine="0"/>
      <w:contextualSpacing/>
      <w:jc w:val="center"/>
    </w:pPr>
    <w:rPr>
      <w:b/>
      <w:iCs/>
      <w:sz w:val="20"/>
      <w:szCs w:val="18"/>
    </w:rPr>
  </w:style>
  <w:style w:type="paragraph" w:customStyle="1" w:styleId="E-mailsrodap">
    <w:name w:val="E-mails rodapé"/>
    <w:basedOn w:val="Normal"/>
    <w:qFormat/>
    <w:rsid w:val="005C2FF4"/>
    <w:pPr>
      <w:pBdr>
        <w:top w:val="nil"/>
        <w:left w:val="nil"/>
        <w:bottom w:val="nil"/>
        <w:right w:val="nil"/>
        <w:between w:val="nil"/>
      </w:pBdr>
      <w:ind w:firstLine="0"/>
      <w:jc w:val="left"/>
    </w:pPr>
    <w:rPr>
      <w:rFonts w:ascii="Courier New" w:hAnsi="Courier New" w:cs="Courier New"/>
      <w:color w:val="000000"/>
      <w:sz w:val="16"/>
      <w:szCs w:val="16"/>
    </w:rPr>
  </w:style>
  <w:style w:type="paragraph" w:customStyle="1" w:styleId="Autores">
    <w:name w:val="Autores"/>
    <w:basedOn w:val="Normal"/>
    <w:qFormat/>
    <w:rsid w:val="005C2FF4"/>
    <w:pPr>
      <w:spacing w:before="240" w:after="240"/>
      <w:ind w:firstLine="0"/>
      <w:jc w:val="center"/>
    </w:pPr>
  </w:style>
  <w:style w:type="paragraph" w:styleId="Data">
    <w:name w:val="Date"/>
    <w:basedOn w:val="Normal"/>
    <w:next w:val="Normal"/>
    <w:uiPriority w:val="99"/>
    <w:semiHidden/>
    <w:locked/>
    <w:rsid w:val="00584847"/>
  </w:style>
  <w:style w:type="paragraph" w:styleId="Primeirorecuodecorpodetexto">
    <w:name w:val="Body Text First Indent"/>
    <w:basedOn w:val="Corpodetexto"/>
    <w:uiPriority w:val="99"/>
    <w:semiHidden/>
    <w:locked/>
    <w:rsid w:val="00793FD5"/>
    <w:pPr>
      <w:ind w:firstLine="284"/>
    </w:pPr>
  </w:style>
  <w:style w:type="paragraph" w:customStyle="1" w:styleId="Faculdadeedata">
    <w:name w:val="Faculdade e data"/>
    <w:basedOn w:val="Normal"/>
    <w:qFormat/>
    <w:rsid w:val="00AC2D20"/>
    <w:pPr>
      <w:ind w:firstLine="0"/>
      <w:jc w:val="center"/>
    </w:pPr>
  </w:style>
  <w:style w:type="paragraph" w:styleId="Recuodecorpodetexto2">
    <w:name w:val="Body Text Indent 2"/>
    <w:basedOn w:val="Normal"/>
    <w:uiPriority w:val="99"/>
    <w:semiHidden/>
    <w:locked/>
    <w:rsid w:val="00584847"/>
    <w:pPr>
      <w:spacing w:after="120" w:line="480" w:lineRule="auto"/>
      <w:ind w:left="283"/>
    </w:pPr>
  </w:style>
  <w:style w:type="character" w:customStyle="1" w:styleId="Estrangeiro">
    <w:name w:val="Estrangeiro"/>
    <w:basedOn w:val="Fontepargpadro"/>
    <w:uiPriority w:val="1"/>
    <w:qFormat/>
    <w:rsid w:val="003567D4"/>
    <w:rPr>
      <w:i/>
      <w:noProof/>
      <w:lang w:val="en-US"/>
    </w:rPr>
  </w:style>
  <w:style w:type="paragraph" w:styleId="Recuodecorpodetexto">
    <w:name w:val="Body Text Indent"/>
    <w:basedOn w:val="Normal"/>
    <w:uiPriority w:val="99"/>
    <w:semiHidden/>
    <w:locked/>
    <w:rsid w:val="00793FD5"/>
    <w:pPr>
      <w:spacing w:after="120"/>
      <w:ind w:left="283"/>
    </w:pPr>
  </w:style>
  <w:style w:type="paragraph" w:styleId="Recuodecorpodetexto3">
    <w:name w:val="Body Text Indent 3"/>
    <w:basedOn w:val="Normal"/>
    <w:uiPriority w:val="99"/>
    <w:semiHidden/>
    <w:locked/>
    <w:rsid w:val="00584847"/>
    <w:pPr>
      <w:spacing w:after="120"/>
      <w:ind w:left="283"/>
    </w:pPr>
    <w:rPr>
      <w:sz w:val="16"/>
      <w:szCs w:val="16"/>
    </w:rPr>
  </w:style>
  <w:style w:type="paragraph" w:styleId="Primeirorecuodecorpodetexto2">
    <w:name w:val="Body Text First Indent 2"/>
    <w:basedOn w:val="Recuodecorpodetexto"/>
    <w:uiPriority w:val="99"/>
    <w:semiHidden/>
    <w:locked/>
    <w:rsid w:val="00793FD5"/>
    <w:pPr>
      <w:spacing w:after="0"/>
      <w:ind w:left="284" w:firstLine="284"/>
    </w:pPr>
  </w:style>
  <w:style w:type="paragraph" w:styleId="Recuonormal">
    <w:name w:val="Normal Indent"/>
    <w:basedOn w:val="Normal"/>
    <w:uiPriority w:val="99"/>
    <w:semiHidden/>
    <w:locked/>
    <w:rsid w:val="00793FD5"/>
    <w:pPr>
      <w:ind w:left="567"/>
    </w:pPr>
  </w:style>
  <w:style w:type="paragraph" w:styleId="Numerada">
    <w:name w:val="List Number"/>
    <w:basedOn w:val="Normal"/>
    <w:uiPriority w:val="99"/>
    <w:semiHidden/>
    <w:locked/>
    <w:rsid w:val="00793FD5"/>
    <w:pPr>
      <w:numPr>
        <w:numId w:val="6"/>
      </w:numPr>
      <w:tabs>
        <w:tab w:val="clear" w:pos="360"/>
        <w:tab w:val="left" w:pos="284"/>
      </w:tabs>
      <w:ind w:left="284" w:hanging="284"/>
      <w:contextualSpacing/>
    </w:pPr>
  </w:style>
  <w:style w:type="paragraph" w:styleId="Numerada2">
    <w:name w:val="List Number 2"/>
    <w:basedOn w:val="Normal"/>
    <w:uiPriority w:val="99"/>
    <w:semiHidden/>
    <w:locked/>
    <w:rsid w:val="00793FD5"/>
    <w:pPr>
      <w:numPr>
        <w:numId w:val="7"/>
      </w:numPr>
      <w:tabs>
        <w:tab w:val="clear" w:pos="643"/>
        <w:tab w:val="left" w:pos="567"/>
      </w:tabs>
      <w:ind w:left="568" w:hanging="284"/>
      <w:contextualSpacing/>
    </w:pPr>
  </w:style>
  <w:style w:type="paragraph" w:styleId="Numerada3">
    <w:name w:val="List Number 3"/>
    <w:basedOn w:val="Normal"/>
    <w:uiPriority w:val="99"/>
    <w:semiHidden/>
    <w:locked/>
    <w:rsid w:val="00793FD5"/>
    <w:pPr>
      <w:numPr>
        <w:numId w:val="8"/>
      </w:numPr>
      <w:tabs>
        <w:tab w:val="clear" w:pos="926"/>
        <w:tab w:val="left" w:pos="851"/>
      </w:tabs>
      <w:ind w:left="851" w:hanging="284"/>
      <w:contextualSpacing/>
    </w:pPr>
  </w:style>
  <w:style w:type="paragraph" w:styleId="Numerada4">
    <w:name w:val="List Number 4"/>
    <w:basedOn w:val="Normal"/>
    <w:uiPriority w:val="99"/>
    <w:semiHidden/>
    <w:locked/>
    <w:rsid w:val="00793FD5"/>
    <w:pPr>
      <w:numPr>
        <w:numId w:val="9"/>
      </w:numPr>
      <w:tabs>
        <w:tab w:val="clear" w:pos="1209"/>
        <w:tab w:val="left" w:pos="1134"/>
      </w:tabs>
      <w:ind w:left="1135" w:hanging="284"/>
      <w:contextualSpacing/>
    </w:pPr>
  </w:style>
  <w:style w:type="paragraph" w:styleId="Numerada5">
    <w:name w:val="List Number 5"/>
    <w:basedOn w:val="Normal"/>
    <w:uiPriority w:val="99"/>
    <w:semiHidden/>
    <w:locked/>
    <w:rsid w:val="00793FD5"/>
    <w:pPr>
      <w:numPr>
        <w:numId w:val="10"/>
      </w:numPr>
      <w:tabs>
        <w:tab w:val="clear" w:pos="1492"/>
        <w:tab w:val="left" w:pos="1418"/>
      </w:tabs>
      <w:ind w:left="1418" w:hanging="284"/>
      <w:contextualSpacing/>
    </w:pPr>
  </w:style>
  <w:style w:type="character" w:customStyle="1" w:styleId="Destaque">
    <w:name w:val="Destaque"/>
    <w:basedOn w:val="Fontepargpadro"/>
    <w:uiPriority w:val="1"/>
    <w:qFormat/>
    <w:rsid w:val="00346950"/>
    <w:rPr>
      <w:b/>
    </w:rPr>
  </w:style>
  <w:style w:type="numbering" w:styleId="1ai">
    <w:name w:val="Outline List 1"/>
    <w:basedOn w:val="Semlista"/>
    <w:uiPriority w:val="99"/>
    <w:semiHidden/>
    <w:unhideWhenUsed/>
    <w:locked/>
    <w:rsid w:val="00793FD5"/>
    <w:pPr>
      <w:numPr>
        <w:numId w:val="12"/>
      </w:numPr>
    </w:pPr>
  </w:style>
  <w:style w:type="character" w:customStyle="1" w:styleId="Cdigo">
    <w:name w:val="Código"/>
    <w:basedOn w:val="Fontepargpadro"/>
    <w:uiPriority w:val="1"/>
    <w:qFormat/>
    <w:rsid w:val="003567D4"/>
    <w:rPr>
      <w:rFonts w:ascii="Courier New" w:hAnsi="Courier New"/>
      <w:noProof/>
      <w:sz w:val="20"/>
      <w:lang w:val="en-US"/>
    </w:rPr>
  </w:style>
  <w:style w:type="paragraph" w:customStyle="1" w:styleId="Resumo">
    <w:name w:val="Resumo"/>
    <w:basedOn w:val="Normal"/>
    <w:qFormat/>
    <w:rsid w:val="005C2FF4"/>
    <w:pPr>
      <w:spacing w:before="240"/>
      <w:ind w:firstLine="0"/>
      <w:contextualSpacing/>
    </w:pPr>
  </w:style>
  <w:style w:type="numbering" w:styleId="111111">
    <w:name w:val="Outline List 2"/>
    <w:basedOn w:val="Semlista"/>
    <w:uiPriority w:val="99"/>
    <w:semiHidden/>
    <w:unhideWhenUsed/>
    <w:rsid w:val="00326B2E"/>
    <w:pPr>
      <w:numPr>
        <w:numId w:val="13"/>
      </w:numPr>
    </w:pPr>
  </w:style>
  <w:style w:type="paragraph" w:styleId="Remissivo1">
    <w:name w:val="index 1"/>
    <w:basedOn w:val="Normal"/>
    <w:next w:val="Normal"/>
    <w:autoRedefine/>
    <w:uiPriority w:val="99"/>
    <w:semiHidden/>
    <w:locked/>
    <w:rsid w:val="00793FD5"/>
    <w:pPr>
      <w:ind w:left="284" w:hanging="284"/>
    </w:pPr>
  </w:style>
  <w:style w:type="paragraph" w:styleId="Remissivo2">
    <w:name w:val="index 2"/>
    <w:basedOn w:val="Normal"/>
    <w:next w:val="Normal"/>
    <w:autoRedefine/>
    <w:uiPriority w:val="99"/>
    <w:semiHidden/>
    <w:locked/>
    <w:rsid w:val="00793FD5"/>
    <w:pPr>
      <w:ind w:left="568" w:hanging="284"/>
    </w:pPr>
  </w:style>
  <w:style w:type="paragraph" w:styleId="Remissivo3">
    <w:name w:val="index 3"/>
    <w:basedOn w:val="Normal"/>
    <w:next w:val="Normal"/>
    <w:autoRedefine/>
    <w:uiPriority w:val="99"/>
    <w:semiHidden/>
    <w:locked/>
    <w:rsid w:val="00793FD5"/>
    <w:pPr>
      <w:ind w:left="851" w:hanging="284"/>
    </w:pPr>
  </w:style>
  <w:style w:type="paragraph" w:styleId="Remissivo4">
    <w:name w:val="index 4"/>
    <w:basedOn w:val="Normal"/>
    <w:next w:val="Normal"/>
    <w:autoRedefine/>
    <w:uiPriority w:val="99"/>
    <w:semiHidden/>
    <w:locked/>
    <w:rsid w:val="00793FD5"/>
    <w:pPr>
      <w:ind w:left="1135" w:hanging="284"/>
    </w:pPr>
  </w:style>
  <w:style w:type="paragraph" w:styleId="Remissivo5">
    <w:name w:val="index 5"/>
    <w:basedOn w:val="Normal"/>
    <w:next w:val="Normal"/>
    <w:autoRedefine/>
    <w:uiPriority w:val="99"/>
    <w:semiHidden/>
    <w:locked/>
    <w:rsid w:val="00793FD5"/>
    <w:pPr>
      <w:ind w:left="1418" w:hanging="284"/>
    </w:pPr>
  </w:style>
  <w:style w:type="paragraph" w:styleId="Remissivo6">
    <w:name w:val="index 6"/>
    <w:basedOn w:val="Normal"/>
    <w:next w:val="Normal"/>
    <w:autoRedefine/>
    <w:uiPriority w:val="99"/>
    <w:semiHidden/>
    <w:locked/>
    <w:rsid w:val="00793FD5"/>
    <w:pPr>
      <w:ind w:left="1702" w:hanging="284"/>
    </w:pPr>
  </w:style>
  <w:style w:type="paragraph" w:styleId="Remissivo7">
    <w:name w:val="index 7"/>
    <w:basedOn w:val="Normal"/>
    <w:next w:val="Normal"/>
    <w:autoRedefine/>
    <w:uiPriority w:val="99"/>
    <w:semiHidden/>
    <w:locked/>
    <w:rsid w:val="00793FD5"/>
    <w:pPr>
      <w:ind w:left="1985" w:hanging="284"/>
    </w:pPr>
  </w:style>
  <w:style w:type="paragraph" w:styleId="Remissivo8">
    <w:name w:val="index 8"/>
    <w:basedOn w:val="Normal"/>
    <w:next w:val="Normal"/>
    <w:autoRedefine/>
    <w:uiPriority w:val="99"/>
    <w:semiHidden/>
    <w:locked/>
    <w:rsid w:val="00793FD5"/>
    <w:pPr>
      <w:ind w:left="2269" w:hanging="284"/>
    </w:pPr>
  </w:style>
  <w:style w:type="paragraph" w:styleId="Remissivo9">
    <w:name w:val="index 9"/>
    <w:basedOn w:val="Normal"/>
    <w:next w:val="Normal"/>
    <w:autoRedefine/>
    <w:uiPriority w:val="99"/>
    <w:semiHidden/>
    <w:locked/>
    <w:rsid w:val="00793FD5"/>
    <w:pPr>
      <w:ind w:left="2552" w:hanging="284"/>
    </w:pPr>
  </w:style>
  <w:style w:type="paragraph" w:styleId="Sumrio2">
    <w:name w:val="toc 2"/>
    <w:basedOn w:val="Sumrio1"/>
    <w:next w:val="Normal"/>
    <w:autoRedefine/>
    <w:uiPriority w:val="39"/>
    <w:semiHidden/>
    <w:locked/>
    <w:rsid w:val="00793FD5"/>
    <w:pPr>
      <w:spacing w:after="100"/>
      <w:ind w:left="284"/>
    </w:pPr>
  </w:style>
  <w:style w:type="paragraph" w:styleId="Sumrio3">
    <w:name w:val="toc 3"/>
    <w:basedOn w:val="Sumrio2"/>
    <w:next w:val="Normal"/>
    <w:autoRedefine/>
    <w:uiPriority w:val="39"/>
    <w:semiHidden/>
    <w:locked/>
    <w:rsid w:val="00793FD5"/>
    <w:pPr>
      <w:ind w:left="567"/>
    </w:pPr>
  </w:style>
  <w:style w:type="paragraph" w:styleId="Sumrio4">
    <w:name w:val="toc 4"/>
    <w:basedOn w:val="Sumrio3"/>
    <w:next w:val="Normal"/>
    <w:autoRedefine/>
    <w:uiPriority w:val="39"/>
    <w:semiHidden/>
    <w:locked/>
    <w:rsid w:val="00793FD5"/>
    <w:pPr>
      <w:ind w:left="851"/>
    </w:pPr>
  </w:style>
  <w:style w:type="paragraph" w:styleId="Sumrio5">
    <w:name w:val="toc 5"/>
    <w:basedOn w:val="Sumrio4"/>
    <w:next w:val="Normal"/>
    <w:autoRedefine/>
    <w:uiPriority w:val="39"/>
    <w:semiHidden/>
    <w:locked/>
    <w:rsid w:val="00793FD5"/>
    <w:pPr>
      <w:ind w:left="1134"/>
    </w:pPr>
  </w:style>
  <w:style w:type="paragraph" w:styleId="Sumrio6">
    <w:name w:val="toc 6"/>
    <w:basedOn w:val="Sumrio5"/>
    <w:next w:val="Normal"/>
    <w:autoRedefine/>
    <w:uiPriority w:val="39"/>
    <w:semiHidden/>
    <w:locked/>
    <w:rsid w:val="00793FD5"/>
    <w:pPr>
      <w:ind w:left="1418"/>
    </w:pPr>
  </w:style>
  <w:style w:type="paragraph" w:styleId="Sumrio7">
    <w:name w:val="toc 7"/>
    <w:basedOn w:val="Sumrio6"/>
    <w:next w:val="Normal"/>
    <w:autoRedefine/>
    <w:uiPriority w:val="39"/>
    <w:semiHidden/>
    <w:locked/>
    <w:rsid w:val="00793FD5"/>
    <w:pPr>
      <w:ind w:left="1701"/>
    </w:pPr>
  </w:style>
  <w:style w:type="paragraph" w:styleId="Sumrio8">
    <w:name w:val="toc 8"/>
    <w:basedOn w:val="Sumrio7"/>
    <w:next w:val="Normal"/>
    <w:autoRedefine/>
    <w:uiPriority w:val="39"/>
    <w:semiHidden/>
    <w:locked/>
    <w:rsid w:val="00793FD5"/>
    <w:pPr>
      <w:ind w:left="1985"/>
    </w:pPr>
  </w:style>
  <w:style w:type="paragraph" w:styleId="Sumrio9">
    <w:name w:val="toc 9"/>
    <w:basedOn w:val="Sumrio8"/>
    <w:next w:val="Normal"/>
    <w:autoRedefine/>
    <w:uiPriority w:val="39"/>
    <w:semiHidden/>
    <w:locked/>
    <w:rsid w:val="00793FD5"/>
    <w:pPr>
      <w:ind w:left="2268"/>
    </w:pPr>
  </w:style>
  <w:style w:type="paragraph" w:styleId="Sumrio1">
    <w:name w:val="toc 1"/>
    <w:basedOn w:val="Normal"/>
    <w:next w:val="Normal"/>
    <w:autoRedefine/>
    <w:uiPriority w:val="39"/>
    <w:semiHidden/>
    <w:locked/>
    <w:rsid w:val="00793FD5"/>
    <w:pPr>
      <w:spacing w:after="120"/>
    </w:pPr>
  </w:style>
  <w:style w:type="character" w:styleId="HiperlinkVisitado">
    <w:name w:val="FollowedHyperlink"/>
    <w:basedOn w:val="Hyperlink"/>
    <w:uiPriority w:val="99"/>
    <w:semiHidden/>
    <w:rsid w:val="000A1EB0"/>
    <w:rPr>
      <w:noProof/>
      <w:color w:val="0000FF"/>
      <w:u w:val="none"/>
      <w:lang w:val="en-US"/>
    </w:rPr>
  </w:style>
  <w:style w:type="paragraph" w:styleId="Commarcadores">
    <w:name w:val="List Bullet"/>
    <w:basedOn w:val="Normal"/>
    <w:uiPriority w:val="99"/>
    <w:semiHidden/>
    <w:locked/>
    <w:rsid w:val="0091466B"/>
    <w:pPr>
      <w:numPr>
        <w:numId w:val="1"/>
      </w:numPr>
      <w:tabs>
        <w:tab w:val="clear" w:pos="360"/>
        <w:tab w:val="left" w:pos="284"/>
      </w:tabs>
      <w:ind w:left="284" w:hanging="284"/>
      <w:contextualSpacing/>
    </w:pPr>
  </w:style>
  <w:style w:type="paragraph" w:styleId="Commarcadores2">
    <w:name w:val="List Bullet 2"/>
    <w:basedOn w:val="Normal"/>
    <w:uiPriority w:val="99"/>
    <w:semiHidden/>
    <w:locked/>
    <w:rsid w:val="0091466B"/>
    <w:pPr>
      <w:numPr>
        <w:numId w:val="2"/>
      </w:numPr>
      <w:tabs>
        <w:tab w:val="clear" w:pos="643"/>
        <w:tab w:val="left" w:pos="567"/>
      </w:tabs>
      <w:ind w:left="568" w:hanging="284"/>
      <w:contextualSpacing/>
    </w:pPr>
  </w:style>
  <w:style w:type="paragraph" w:styleId="Commarcadores3">
    <w:name w:val="List Bullet 3"/>
    <w:basedOn w:val="Normal"/>
    <w:uiPriority w:val="99"/>
    <w:semiHidden/>
    <w:locked/>
    <w:rsid w:val="0091466B"/>
    <w:pPr>
      <w:numPr>
        <w:numId w:val="3"/>
      </w:numPr>
      <w:tabs>
        <w:tab w:val="clear" w:pos="926"/>
        <w:tab w:val="left" w:pos="851"/>
      </w:tabs>
      <w:ind w:left="851" w:hanging="284"/>
      <w:contextualSpacing/>
    </w:pPr>
  </w:style>
  <w:style w:type="paragraph" w:styleId="Commarcadores4">
    <w:name w:val="List Bullet 4"/>
    <w:basedOn w:val="Normal"/>
    <w:uiPriority w:val="99"/>
    <w:semiHidden/>
    <w:locked/>
    <w:rsid w:val="0091466B"/>
    <w:pPr>
      <w:numPr>
        <w:numId w:val="4"/>
      </w:numPr>
      <w:tabs>
        <w:tab w:val="clear" w:pos="1209"/>
        <w:tab w:val="left" w:pos="1134"/>
      </w:tabs>
      <w:ind w:left="1135" w:hanging="284"/>
      <w:contextualSpacing/>
    </w:pPr>
  </w:style>
  <w:style w:type="paragraph" w:styleId="Commarcadores5">
    <w:name w:val="List Bullet 5"/>
    <w:basedOn w:val="Normal"/>
    <w:uiPriority w:val="99"/>
    <w:semiHidden/>
    <w:locked/>
    <w:rsid w:val="0091466B"/>
    <w:pPr>
      <w:numPr>
        <w:numId w:val="5"/>
      </w:numPr>
      <w:tabs>
        <w:tab w:val="clear" w:pos="1492"/>
        <w:tab w:val="left" w:pos="1418"/>
      </w:tabs>
      <w:ind w:left="1418" w:hanging="284"/>
      <w:contextualSpacing/>
    </w:pPr>
  </w:style>
  <w:style w:type="paragraph" w:styleId="Corpodetexto2">
    <w:name w:val="Body Text 2"/>
    <w:basedOn w:val="Normal"/>
    <w:uiPriority w:val="99"/>
    <w:semiHidden/>
    <w:locked/>
    <w:rsid w:val="0091466B"/>
    <w:pPr>
      <w:spacing w:line="480" w:lineRule="auto"/>
    </w:pPr>
  </w:style>
  <w:style w:type="paragraph" w:styleId="Corpodetexto3">
    <w:name w:val="Body Text 3"/>
    <w:basedOn w:val="Normal"/>
    <w:uiPriority w:val="99"/>
    <w:semiHidden/>
    <w:locked/>
    <w:rsid w:val="0091466B"/>
    <w:rPr>
      <w:sz w:val="20"/>
      <w:szCs w:val="16"/>
    </w:rPr>
  </w:style>
  <w:style w:type="paragraph" w:styleId="Lista">
    <w:name w:val="List"/>
    <w:basedOn w:val="Normal"/>
    <w:uiPriority w:val="99"/>
    <w:semiHidden/>
    <w:locked/>
    <w:rsid w:val="00584847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locked/>
    <w:rsid w:val="00584847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locked/>
    <w:rsid w:val="00584847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locked/>
    <w:rsid w:val="00584847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locked/>
    <w:rsid w:val="00584847"/>
    <w:pPr>
      <w:ind w:left="1415" w:hanging="283"/>
      <w:contextualSpacing/>
    </w:pPr>
  </w:style>
  <w:style w:type="paragraph" w:styleId="Listadecontinuao">
    <w:name w:val="List Continue"/>
    <w:basedOn w:val="Normal"/>
    <w:uiPriority w:val="99"/>
    <w:semiHidden/>
    <w:locked/>
    <w:rsid w:val="00584847"/>
    <w:pPr>
      <w:spacing w:after="120"/>
      <w:ind w:left="283"/>
      <w:contextualSpacing/>
    </w:pPr>
  </w:style>
  <w:style w:type="paragraph" w:styleId="Listadecontinuao2">
    <w:name w:val="List Continue 2"/>
    <w:basedOn w:val="Normal"/>
    <w:uiPriority w:val="99"/>
    <w:semiHidden/>
    <w:locked/>
    <w:rsid w:val="00584847"/>
    <w:pPr>
      <w:spacing w:after="120"/>
      <w:ind w:left="566"/>
      <w:contextualSpacing/>
    </w:pPr>
  </w:style>
  <w:style w:type="paragraph" w:styleId="Listadecontinuao3">
    <w:name w:val="List Continue 3"/>
    <w:basedOn w:val="Normal"/>
    <w:uiPriority w:val="99"/>
    <w:semiHidden/>
    <w:locked/>
    <w:rsid w:val="00584847"/>
    <w:pPr>
      <w:spacing w:after="120"/>
      <w:ind w:left="849"/>
      <w:contextualSpacing/>
    </w:pPr>
  </w:style>
  <w:style w:type="paragraph" w:styleId="Listadecontinuao4">
    <w:name w:val="List Continue 4"/>
    <w:basedOn w:val="Normal"/>
    <w:uiPriority w:val="99"/>
    <w:semiHidden/>
    <w:locked/>
    <w:rsid w:val="00584847"/>
    <w:pPr>
      <w:spacing w:after="120"/>
      <w:ind w:left="1132"/>
      <w:contextualSpacing/>
    </w:pPr>
  </w:style>
  <w:style w:type="paragraph" w:styleId="Listadecontinuao5">
    <w:name w:val="List Continue 5"/>
    <w:basedOn w:val="Normal"/>
    <w:uiPriority w:val="99"/>
    <w:semiHidden/>
    <w:locked/>
    <w:rsid w:val="00584847"/>
    <w:pPr>
      <w:spacing w:after="120"/>
      <w:ind w:left="1415"/>
      <w:contextualSpacing/>
    </w:pPr>
  </w:style>
  <w:style w:type="paragraph" w:styleId="Subttulo">
    <w:name w:val="Subtitle"/>
    <w:basedOn w:val="Normal"/>
    <w:next w:val="Normal"/>
    <w:uiPriority w:val="11"/>
    <w:semiHidden/>
    <w:locked/>
    <w:rsid w:val="00584847"/>
    <w:pPr>
      <w:numPr>
        <w:ilvl w:val="1"/>
      </w:numPr>
      <w:spacing w:after="160"/>
      <w:ind w:firstLine="567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customStyle="1" w:styleId="Ttulops-textual">
    <w:name w:val="Título pós-textual"/>
    <w:basedOn w:val="Ttulo1"/>
    <w:qFormat/>
    <w:rsid w:val="005F4CDE"/>
    <w:pPr>
      <w:numPr>
        <w:numId w:val="0"/>
      </w:numPr>
    </w:pPr>
  </w:style>
  <w:style w:type="paragraph" w:customStyle="1" w:styleId="Apndice-Ttulo1">
    <w:name w:val="Apêndice - Título 1"/>
    <w:basedOn w:val="Ttulo1"/>
    <w:next w:val="Normal"/>
    <w:uiPriority w:val="89"/>
    <w:qFormat/>
    <w:rsid w:val="00993DE7"/>
    <w:pPr>
      <w:numPr>
        <w:numId w:val="15"/>
      </w:numPr>
    </w:pPr>
  </w:style>
  <w:style w:type="numbering" w:customStyle="1" w:styleId="ApndiceA1A11">
    <w:name w:val="Apêndice / A.1 / A.1.1"/>
    <w:basedOn w:val="111111"/>
    <w:uiPriority w:val="99"/>
    <w:rsid w:val="00E61FF1"/>
    <w:pPr>
      <w:numPr>
        <w:numId w:val="15"/>
      </w:numPr>
    </w:pPr>
  </w:style>
  <w:style w:type="paragraph" w:customStyle="1" w:styleId="Apndice-Ttulo2">
    <w:name w:val="Apêndice - Título 2"/>
    <w:basedOn w:val="Ttulo2"/>
    <w:next w:val="Normal"/>
    <w:uiPriority w:val="89"/>
    <w:qFormat/>
    <w:rsid w:val="00BC723C"/>
    <w:pPr>
      <w:numPr>
        <w:numId w:val="15"/>
      </w:numPr>
      <w:ind w:left="0"/>
    </w:pPr>
  </w:style>
  <w:style w:type="paragraph" w:customStyle="1" w:styleId="Apndice-Ttulo3">
    <w:name w:val="Apêndice - Título 3"/>
    <w:basedOn w:val="Ttulo3"/>
    <w:next w:val="Normal"/>
    <w:uiPriority w:val="89"/>
    <w:unhideWhenUsed/>
    <w:rsid w:val="002E5AB8"/>
    <w:pPr>
      <w:numPr>
        <w:numId w:val="15"/>
      </w:numPr>
      <w:ind w:left="0"/>
    </w:pPr>
  </w:style>
  <w:style w:type="paragraph" w:customStyle="1" w:styleId="Interiordatabelajustificado">
    <w:name w:val="Interior da tabela justificado"/>
    <w:basedOn w:val="Normal"/>
    <w:semiHidden/>
    <w:qFormat/>
    <w:rsid w:val="007E1EB1"/>
    <w:pPr>
      <w:keepLines/>
      <w:ind w:firstLine="0"/>
    </w:pPr>
  </w:style>
  <w:style w:type="paragraph" w:customStyle="1" w:styleId="Ttulodatabelajustificado">
    <w:name w:val="Título da tabela justificado"/>
    <w:basedOn w:val="Normal"/>
    <w:qFormat/>
    <w:rsid w:val="007E1EB1"/>
    <w:pPr>
      <w:keepLines/>
      <w:ind w:firstLine="0"/>
    </w:pPr>
    <w:rPr>
      <w:b/>
    </w:rPr>
  </w:style>
  <w:style w:type="paragraph" w:customStyle="1" w:styleId="Interiordatabelacentralizado">
    <w:name w:val="Interior da tabela centralizado"/>
    <w:basedOn w:val="Interiordatabelajustificado"/>
    <w:semiHidden/>
    <w:qFormat/>
    <w:rsid w:val="007E1EB1"/>
    <w:pPr>
      <w:jc w:val="center"/>
    </w:pPr>
  </w:style>
  <w:style w:type="paragraph" w:customStyle="1" w:styleId="Apndice-Ttulo4">
    <w:name w:val="Apêndice - Título 4"/>
    <w:basedOn w:val="Ttulo4"/>
    <w:next w:val="Normal"/>
    <w:uiPriority w:val="89"/>
    <w:unhideWhenUsed/>
    <w:rsid w:val="00993DE7"/>
    <w:pPr>
      <w:numPr>
        <w:numId w:val="15"/>
      </w:numPr>
    </w:pPr>
  </w:style>
  <w:style w:type="paragraph" w:customStyle="1" w:styleId="Apndice-Ttulo5">
    <w:name w:val="Apêndice - Título 5"/>
    <w:basedOn w:val="Ttulo5"/>
    <w:next w:val="Normal"/>
    <w:uiPriority w:val="89"/>
    <w:unhideWhenUsed/>
    <w:rsid w:val="00993DE7"/>
    <w:pPr>
      <w:numPr>
        <w:numId w:val="15"/>
      </w:numPr>
    </w:pPr>
  </w:style>
  <w:style w:type="paragraph" w:customStyle="1" w:styleId="Apndice-Ttulo6">
    <w:name w:val="Apêndice - Título 6"/>
    <w:basedOn w:val="Ttulo6"/>
    <w:next w:val="Normal"/>
    <w:uiPriority w:val="89"/>
    <w:unhideWhenUsed/>
    <w:rsid w:val="00993DE7"/>
    <w:pPr>
      <w:numPr>
        <w:numId w:val="15"/>
      </w:numPr>
    </w:pPr>
  </w:style>
  <w:style w:type="paragraph" w:customStyle="1" w:styleId="Apndice-Ttulo7">
    <w:name w:val="Apêndice - Título 7"/>
    <w:basedOn w:val="Ttulo7"/>
    <w:next w:val="Normal"/>
    <w:uiPriority w:val="89"/>
    <w:unhideWhenUsed/>
    <w:rsid w:val="00993DE7"/>
    <w:pPr>
      <w:numPr>
        <w:numId w:val="15"/>
      </w:numPr>
    </w:pPr>
  </w:style>
  <w:style w:type="paragraph" w:customStyle="1" w:styleId="Apndice-Ttulo8">
    <w:name w:val="Apêndice - Título 8"/>
    <w:basedOn w:val="Ttulo8"/>
    <w:next w:val="Normal"/>
    <w:uiPriority w:val="89"/>
    <w:unhideWhenUsed/>
    <w:rsid w:val="00993DE7"/>
    <w:pPr>
      <w:numPr>
        <w:numId w:val="15"/>
      </w:numPr>
    </w:pPr>
  </w:style>
  <w:style w:type="paragraph" w:customStyle="1" w:styleId="Apndice-Ttulo9">
    <w:name w:val="Apêndice - Título 9"/>
    <w:basedOn w:val="Ttulo9"/>
    <w:next w:val="Normal"/>
    <w:uiPriority w:val="89"/>
    <w:unhideWhenUsed/>
    <w:rsid w:val="00BC723C"/>
    <w:pPr>
      <w:numPr>
        <w:numId w:val="15"/>
      </w:numPr>
    </w:pPr>
  </w:style>
  <w:style w:type="paragraph" w:customStyle="1" w:styleId="Anexo-Ttulo2">
    <w:name w:val="Anexo - Título 2"/>
    <w:basedOn w:val="Ttulo2"/>
    <w:next w:val="Normal"/>
    <w:uiPriority w:val="90"/>
    <w:qFormat/>
    <w:rsid w:val="00E61FF1"/>
    <w:pPr>
      <w:numPr>
        <w:numId w:val="16"/>
      </w:numPr>
    </w:pPr>
  </w:style>
  <w:style w:type="paragraph" w:customStyle="1" w:styleId="Anexo-Ttulo1">
    <w:name w:val="Anexo - Título 1"/>
    <w:basedOn w:val="Ttulo1"/>
    <w:next w:val="Normal"/>
    <w:uiPriority w:val="90"/>
    <w:qFormat/>
    <w:rsid w:val="00E61FF1"/>
    <w:pPr>
      <w:numPr>
        <w:numId w:val="16"/>
      </w:numPr>
    </w:pPr>
  </w:style>
  <w:style w:type="paragraph" w:customStyle="1" w:styleId="Anexo-Ttulo3">
    <w:name w:val="Anexo - Título 3"/>
    <w:basedOn w:val="Ttulo3"/>
    <w:next w:val="Normal"/>
    <w:uiPriority w:val="90"/>
    <w:unhideWhenUsed/>
    <w:rsid w:val="00E61FF1"/>
    <w:pPr>
      <w:numPr>
        <w:numId w:val="16"/>
      </w:numPr>
    </w:pPr>
  </w:style>
  <w:style w:type="numbering" w:customStyle="1" w:styleId="AnexoAA1A11">
    <w:name w:val="Anexo A / A.1 / A.1.1"/>
    <w:uiPriority w:val="99"/>
    <w:rsid w:val="00E61FF1"/>
    <w:pPr>
      <w:numPr>
        <w:numId w:val="16"/>
      </w:numPr>
    </w:pPr>
  </w:style>
  <w:style w:type="paragraph" w:customStyle="1" w:styleId="Anexo-Ttulo4">
    <w:name w:val="Anexo - Título 4"/>
    <w:basedOn w:val="Ttulo4"/>
    <w:next w:val="Normal"/>
    <w:uiPriority w:val="90"/>
    <w:unhideWhenUsed/>
    <w:rsid w:val="00E61FF1"/>
    <w:pPr>
      <w:numPr>
        <w:numId w:val="16"/>
      </w:numPr>
    </w:pPr>
  </w:style>
  <w:style w:type="paragraph" w:customStyle="1" w:styleId="Anexo-Ttulo5">
    <w:name w:val="Anexo - Título 5"/>
    <w:basedOn w:val="Ttulo5"/>
    <w:next w:val="Normal"/>
    <w:uiPriority w:val="90"/>
    <w:unhideWhenUsed/>
    <w:rsid w:val="00E61FF1"/>
    <w:pPr>
      <w:numPr>
        <w:numId w:val="16"/>
      </w:numPr>
    </w:pPr>
  </w:style>
  <w:style w:type="paragraph" w:customStyle="1" w:styleId="Anexo-Ttulo6">
    <w:name w:val="Anexo - Título 6"/>
    <w:basedOn w:val="Ttulo6"/>
    <w:next w:val="Normal"/>
    <w:uiPriority w:val="90"/>
    <w:unhideWhenUsed/>
    <w:rsid w:val="00E61FF1"/>
    <w:pPr>
      <w:numPr>
        <w:numId w:val="16"/>
      </w:numPr>
    </w:pPr>
  </w:style>
  <w:style w:type="paragraph" w:customStyle="1" w:styleId="Anexo-Ttulo7">
    <w:name w:val="Anexo - Título 7"/>
    <w:basedOn w:val="Ttulo7"/>
    <w:next w:val="Normal"/>
    <w:uiPriority w:val="90"/>
    <w:unhideWhenUsed/>
    <w:rsid w:val="00E61FF1"/>
    <w:pPr>
      <w:numPr>
        <w:numId w:val="16"/>
      </w:numPr>
    </w:pPr>
  </w:style>
  <w:style w:type="paragraph" w:customStyle="1" w:styleId="Anexo-Ttulo8">
    <w:name w:val="Anexo - Título 8"/>
    <w:basedOn w:val="Ttulo8"/>
    <w:next w:val="Normal"/>
    <w:uiPriority w:val="90"/>
    <w:unhideWhenUsed/>
    <w:rsid w:val="00E61FF1"/>
    <w:pPr>
      <w:numPr>
        <w:numId w:val="16"/>
      </w:numPr>
    </w:pPr>
  </w:style>
  <w:style w:type="paragraph" w:customStyle="1" w:styleId="Anexo-Ttulo9">
    <w:name w:val="Anexo - Título 9"/>
    <w:basedOn w:val="Ttulo9"/>
    <w:next w:val="Normal"/>
    <w:uiPriority w:val="99"/>
    <w:unhideWhenUsed/>
    <w:rsid w:val="00E61FF1"/>
    <w:pPr>
      <w:numPr>
        <w:numId w:val="16"/>
      </w:numPr>
    </w:pPr>
  </w:style>
  <w:style w:type="paragraph" w:customStyle="1" w:styleId="Interiordatabeladireita">
    <w:name w:val="Interior da tabela direita"/>
    <w:basedOn w:val="Interiordatabelajustificado"/>
    <w:semiHidden/>
    <w:qFormat/>
    <w:rsid w:val="007E1EB1"/>
    <w:pPr>
      <w:jc w:val="right"/>
    </w:pPr>
    <w:rPr>
      <w:szCs w:val="20"/>
    </w:rPr>
  </w:style>
  <w:style w:type="paragraph" w:customStyle="1" w:styleId="Ttulodatabeladireita">
    <w:name w:val="Título da tabela direita"/>
    <w:basedOn w:val="Ttulodatabelajustificado"/>
    <w:qFormat/>
    <w:rsid w:val="007E1EB1"/>
    <w:pPr>
      <w:jc w:val="right"/>
    </w:pPr>
    <w:rPr>
      <w:bCs/>
      <w:szCs w:val="20"/>
    </w:rPr>
  </w:style>
  <w:style w:type="paragraph" w:customStyle="1" w:styleId="Ttulodatabelacentralizado">
    <w:name w:val="Título da tabela centralizado"/>
    <w:basedOn w:val="Ttulodatabelajustificado"/>
    <w:qFormat/>
    <w:rsid w:val="007E1EB1"/>
    <w:pPr>
      <w:jc w:val="center"/>
    </w:pPr>
  </w:style>
  <w:style w:type="paragraph" w:customStyle="1" w:styleId="Interiordatabelaesquerda">
    <w:name w:val="Interior da tabela esquerda"/>
    <w:basedOn w:val="Interiordatabelajustificado"/>
    <w:semiHidden/>
    <w:qFormat/>
    <w:rsid w:val="007E1EB1"/>
    <w:pPr>
      <w:jc w:val="left"/>
    </w:pPr>
  </w:style>
  <w:style w:type="paragraph" w:customStyle="1" w:styleId="Ttulodatabelaesquerda">
    <w:name w:val="Título da tabela esquerda"/>
    <w:basedOn w:val="Ttulodatabelajustificado"/>
    <w:qFormat/>
    <w:rsid w:val="007E1E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86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youtube.com/watch?v=ePjtnSPFWK8" TargetMode="External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antigo.mctic.gov.br/mctic/export/sites/institucional/legislacao/Arquivos/Anexo_Port_MCTIC_6555_2017_CSIC_Norma_Compl_02_2017.pdf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xample.com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python/cpython" TargetMode="External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melanieshapiro.wordpress.com/2009/10/07/no-you-werent-downloaded-you-were-born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Victor\Impacta\OPE\Relat&#243;rio%20OPE2%20ADS_SI%202020-2%20-%20format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H0HpJbNTZ84SXBIsga95E4ln4w==">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>
    <b:Tag>Bra17</b:Tag>
    <b:SourceType>InternetSite</b:SourceType>
    <b:Guid>{2C5CB4CA-BFFD-415B-9F07-7BB565943679}</b:Guid>
    <b:Author>
      <b:Author>
        <b:Corporate>Brasil, Ministério da Ciência, Tecnologia, Inovações e Comunicações</b:Corporate>
      </b:Author>
    </b:Author>
    <b:Title>Inventário de Ativos de Informação</b:Title>
    <b:Year>2017</b:Year>
    <b:URL>https://antigo.mctic.gov.br/mctic/export/sites/institucional/legislacao/Arquivos/Anexo_Port_MCTIC_6555_2017_CSIC_Norm_Compl_02_2017.pdf</b:URL>
    <b:RefOrder>1</b:RefOrder>
  </b:Source>
</b:Sourc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2D6B9D1-A0FB-4E73-B893-90AF36FAC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OPE2 ADS_SI 2020-2 - formato.dotx</Template>
  <TotalTime>4833</TotalTime>
  <Pages>8</Pages>
  <Words>2332</Words>
  <Characters>12597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Primeiro Autor;Segunda Autora;Terceiro Autor;Quarta Autora;Quinto Autor;Orientador(a)</dc:creator>
  <cp:lastModifiedBy>Victor Williams Stafusa da Silva</cp:lastModifiedBy>
  <cp:revision>47</cp:revision>
  <dcterms:created xsi:type="dcterms:W3CDTF">2020-11-14T02:20:00Z</dcterms:created>
  <dcterms:modified xsi:type="dcterms:W3CDTF">2021-04-25T06:20:00Z</dcterms:modified>
</cp:coreProperties>
</file>